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823F1A6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990BEF" w14:textId="6001CE4A" w:rsidR="00692703" w:rsidRPr="00914D25" w:rsidRDefault="00234EB3" w:rsidP="00913946">
            <w:pPr>
              <w:pStyle w:val="Title"/>
              <w:rPr>
                <w:sz w:val="56"/>
                <w:szCs w:val="52"/>
              </w:rPr>
            </w:pPr>
            <w:r w:rsidRPr="00914D25">
              <w:rPr>
                <w:sz w:val="56"/>
                <w:szCs w:val="52"/>
              </w:rPr>
              <w:t>Daniel</w:t>
            </w:r>
            <w:r w:rsidR="00692703" w:rsidRPr="00914D25">
              <w:rPr>
                <w:sz w:val="56"/>
                <w:szCs w:val="52"/>
              </w:rPr>
              <w:t xml:space="preserve"> </w:t>
            </w:r>
            <w:r w:rsidRPr="00914D25">
              <w:rPr>
                <w:rStyle w:val="IntenseEmphasis"/>
                <w:sz w:val="56"/>
                <w:szCs w:val="52"/>
              </w:rPr>
              <w:t>hong</w:t>
            </w:r>
          </w:p>
          <w:p w14:paraId="056B90CA" w14:textId="761A5BB1" w:rsidR="00692703" w:rsidRPr="002F1D47" w:rsidRDefault="00234EB3" w:rsidP="00913946">
            <w:pPr>
              <w:pStyle w:val="ContactInfo"/>
              <w:contextualSpacing w:val="0"/>
              <w:rPr>
                <w:sz w:val="40"/>
                <w:szCs w:val="40"/>
              </w:rPr>
            </w:pPr>
            <w:r w:rsidRPr="002F1D47">
              <w:rPr>
                <w:sz w:val="40"/>
                <w:szCs w:val="40"/>
              </w:rPr>
              <w:t>Texas City, TX</w:t>
            </w:r>
          </w:p>
          <w:p w14:paraId="0A9E5B5F" w14:textId="52CD9405" w:rsidR="00692703" w:rsidRPr="00CF1A49" w:rsidRDefault="00914D25" w:rsidP="00913946">
            <w:pPr>
              <w:pStyle w:val="ContactInfoEmphasis"/>
              <w:contextualSpacing w:val="0"/>
            </w:pPr>
            <w:proofErr w:type="spellStart"/>
            <w:r w:rsidRPr="002F1D47">
              <w:rPr>
                <w:sz w:val="44"/>
                <w:szCs w:val="44"/>
              </w:rPr>
              <w:t>df</w:t>
            </w:r>
            <w:proofErr w:type="spellEnd"/>
          </w:p>
        </w:tc>
      </w:tr>
      <w:tr w:rsidR="009571D8" w:rsidRPr="00CF1A49" w14:paraId="4025E9FB" w14:textId="77777777" w:rsidTr="00692703">
        <w:tc>
          <w:tcPr>
            <w:tcW w:w="9360" w:type="dxa"/>
            <w:tcMar>
              <w:top w:w="432" w:type="dxa"/>
            </w:tcMar>
          </w:tcPr>
          <w:p w14:paraId="15FA589B" w14:textId="3C7EB3C9" w:rsidR="001755A8" w:rsidRPr="002F1D47" w:rsidRDefault="00C3391F" w:rsidP="00581FDC">
            <w:pPr>
              <w:rPr>
                <w:sz w:val="24"/>
                <w:szCs w:val="24"/>
              </w:rPr>
            </w:pPr>
            <w:r w:rsidRPr="00C962F0">
              <w:rPr>
                <w:sz w:val="24"/>
                <w:szCs w:val="24"/>
              </w:rPr>
              <w:t xml:space="preserve">   </w:t>
            </w:r>
            <w:r w:rsidR="00581FDC" w:rsidRPr="00581FDC">
              <w:rPr>
                <w:sz w:val="24"/>
                <w:szCs w:val="24"/>
              </w:rPr>
              <w:t xml:space="preserve">  I am a full-stack developer with over 8 years of experience in software development across various industries, with the 5 most recent years focused on </w:t>
            </w:r>
            <w:r w:rsidR="00581FDC">
              <w:rPr>
                <w:sz w:val="24"/>
                <w:szCs w:val="24"/>
              </w:rPr>
              <w:t>Crypto</w:t>
            </w:r>
            <w:r w:rsidR="00581FDC" w:rsidRPr="00581FDC">
              <w:rPr>
                <w:sz w:val="24"/>
                <w:szCs w:val="24"/>
              </w:rPr>
              <w:t xml:space="preserve"> industries such as Crypto, NFT minting, Smart contract, and etc.</w:t>
            </w:r>
            <w:r w:rsidR="00581FDC">
              <w:rPr>
                <w:sz w:val="24"/>
                <w:szCs w:val="24"/>
              </w:rPr>
              <w:t xml:space="preserve"> </w:t>
            </w:r>
            <w:r w:rsidR="00581FDC" w:rsidRPr="00581FDC">
              <w:rPr>
                <w:sz w:val="24"/>
                <w:szCs w:val="24"/>
              </w:rPr>
              <w:t>I am proud to say that I am a skilled developer in the industry who truly understands the client infrastructure and pain points.</w:t>
            </w:r>
          </w:p>
        </w:tc>
      </w:tr>
    </w:tbl>
    <w:p w14:paraId="098E1A74" w14:textId="77777777" w:rsidR="004E01EB" w:rsidRPr="00CF1A49" w:rsidRDefault="00793C9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64844FEF00564BC09476CDCBE34FAC9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32DEED9" w14:textId="77777777" w:rsidTr="00D66A52">
        <w:tc>
          <w:tcPr>
            <w:tcW w:w="9355" w:type="dxa"/>
          </w:tcPr>
          <w:p w14:paraId="2B998692" w14:textId="30A009B4" w:rsidR="001D0BF1" w:rsidRPr="00CF1A49" w:rsidRDefault="00A4305F" w:rsidP="001D0BF1">
            <w:pPr>
              <w:pStyle w:val="Heading3"/>
              <w:contextualSpacing w:val="0"/>
              <w:outlineLvl w:val="2"/>
            </w:pPr>
            <w:r>
              <w:t>2019</w:t>
            </w:r>
            <w:r w:rsidR="001D0BF1" w:rsidRPr="00CF1A49">
              <w:t xml:space="preserve"> – </w:t>
            </w:r>
            <w:r>
              <w:t>2022</w:t>
            </w:r>
          </w:p>
          <w:p w14:paraId="3BCC4BE2" w14:textId="3EC70094" w:rsidR="001D0BF1" w:rsidRPr="00CF1A49" w:rsidRDefault="00A403DD" w:rsidP="001D0BF1">
            <w:pPr>
              <w:pStyle w:val="Heading2"/>
              <w:contextualSpacing w:val="0"/>
              <w:outlineLvl w:val="1"/>
            </w:pPr>
            <w:r>
              <w:t>Blockchain</w:t>
            </w:r>
            <w:r w:rsidR="0075717D">
              <w:t xml:space="preserve"> developer</w:t>
            </w:r>
            <w:r w:rsidR="001D0BF1" w:rsidRPr="00CF1A49">
              <w:t xml:space="preserve">, </w:t>
            </w:r>
            <w:r w:rsidR="00A4305F" w:rsidRPr="00A4305F">
              <w:rPr>
                <w:rStyle w:val="SubtleReference"/>
              </w:rPr>
              <w:t>Spintech Software</w:t>
            </w:r>
          </w:p>
          <w:p w14:paraId="5AF5E6BE" w14:textId="63C40148" w:rsidR="007C2A8C" w:rsidRPr="00C962F0" w:rsidRDefault="00793C9C" w:rsidP="007C2A8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hyperlink r:id="rId7" w:history="1">
              <w:r w:rsidR="00C962F0" w:rsidRPr="00957BCF">
                <w:rPr>
                  <w:rStyle w:val="Hyperlink"/>
                  <w:sz w:val="24"/>
                  <w:szCs w:val="24"/>
                </w:rPr>
                <w:t xml:space="preserve">https://www.thebullsoc.com/ </w:t>
              </w:r>
            </w:hyperlink>
            <w:r w:rsidR="007C2A8C" w:rsidRPr="00C962F0">
              <w:rPr>
                <w:sz w:val="24"/>
                <w:szCs w:val="24"/>
              </w:rPr>
              <w:t xml:space="preserve"> </w:t>
            </w:r>
            <w:r w:rsidR="00C962F0">
              <w:rPr>
                <w:sz w:val="24"/>
                <w:szCs w:val="24"/>
              </w:rPr>
              <w:t xml:space="preserve"> (400K USD income) </w:t>
            </w:r>
            <w:r w:rsidR="007C2A8C" w:rsidRPr="00C962F0">
              <w:rPr>
                <w:sz w:val="24"/>
                <w:szCs w:val="24"/>
              </w:rPr>
              <w:t>participated in NFT minting</w:t>
            </w:r>
            <w:r w:rsidR="00C962F0">
              <w:rPr>
                <w:sz w:val="24"/>
                <w:szCs w:val="24"/>
              </w:rPr>
              <w:t xml:space="preserve"> site as a smart contract developer.</w:t>
            </w:r>
          </w:p>
          <w:p w14:paraId="597DC6C3" w14:textId="2A440CB6" w:rsidR="00581FDC" w:rsidRDefault="00581FDC" w:rsidP="007C2A8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81FDC">
              <w:rPr>
                <w:sz w:val="24"/>
                <w:szCs w:val="24"/>
              </w:rPr>
              <w:t xml:space="preserve">Refactored the existing code to improve the performance of a heavy </w:t>
            </w:r>
            <w:r>
              <w:rPr>
                <w:sz w:val="24"/>
                <w:szCs w:val="24"/>
              </w:rPr>
              <w:t>React</w:t>
            </w:r>
            <w:r w:rsidRPr="00581FDC">
              <w:rPr>
                <w:sz w:val="24"/>
                <w:szCs w:val="24"/>
              </w:rPr>
              <w:t xml:space="preserve"> front end by talking to a Node.js and Express.js via REST API.</w:t>
            </w:r>
          </w:p>
          <w:p w14:paraId="2F63E01C" w14:textId="43FED72B" w:rsidR="007C2A8C" w:rsidRPr="00C962F0" w:rsidRDefault="007C2A8C" w:rsidP="007C2A8C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962F0">
              <w:rPr>
                <w:sz w:val="24"/>
                <w:szCs w:val="24"/>
              </w:rPr>
              <w:t xml:space="preserve">Developed prototype smart </w:t>
            </w:r>
            <w:proofErr w:type="spellStart"/>
            <w:r w:rsidRPr="00C962F0">
              <w:rPr>
                <w:sz w:val="24"/>
                <w:szCs w:val="24"/>
              </w:rPr>
              <w:t>con</w:t>
            </w:r>
            <w:r w:rsidR="00E42989">
              <w:rPr>
                <w:sz w:val="24"/>
                <w:szCs w:val="24"/>
              </w:rPr>
              <w:t xml:space="preserve"> </w:t>
            </w:r>
            <w:r w:rsidRPr="00C962F0">
              <w:rPr>
                <w:sz w:val="24"/>
                <w:szCs w:val="24"/>
              </w:rPr>
              <w:t>tracts</w:t>
            </w:r>
            <w:proofErr w:type="spellEnd"/>
            <w:r w:rsidRPr="00C962F0">
              <w:rPr>
                <w:sz w:val="24"/>
                <w:szCs w:val="24"/>
              </w:rPr>
              <w:t xml:space="preserve"> on Ethereum, using Solidity.</w:t>
            </w:r>
          </w:p>
          <w:p w14:paraId="2787E376" w14:textId="2D543DB2" w:rsidR="001E3120" w:rsidRPr="00771422" w:rsidRDefault="007C2A8C" w:rsidP="0077142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962F0">
              <w:rPr>
                <w:sz w:val="24"/>
                <w:szCs w:val="24"/>
              </w:rPr>
              <w:t xml:space="preserve">Contributed to software written in Go which interacts with Ethereum nodes (with </w:t>
            </w:r>
            <w:proofErr w:type="spellStart"/>
            <w:r w:rsidRPr="00C962F0">
              <w:rPr>
                <w:sz w:val="24"/>
                <w:szCs w:val="24"/>
              </w:rPr>
              <w:t>geth</w:t>
            </w:r>
            <w:proofErr w:type="spellEnd"/>
            <w:r w:rsidRPr="00C962F0">
              <w:rPr>
                <w:sz w:val="24"/>
                <w:szCs w:val="24"/>
              </w:rPr>
              <w:t xml:space="preserve"> nodes specifically).</w:t>
            </w:r>
          </w:p>
        </w:tc>
      </w:tr>
      <w:tr w:rsidR="00F61DF9" w:rsidRPr="00CF1A49" w14:paraId="50869A71" w14:textId="77777777" w:rsidTr="00F61DF9">
        <w:tc>
          <w:tcPr>
            <w:tcW w:w="9355" w:type="dxa"/>
            <w:tcMar>
              <w:top w:w="216" w:type="dxa"/>
            </w:tcMar>
          </w:tcPr>
          <w:p w14:paraId="3430D186" w14:textId="2967827C" w:rsidR="00F61DF9" w:rsidRPr="00CF1A49" w:rsidRDefault="00A4305F" w:rsidP="00F61DF9">
            <w:pPr>
              <w:pStyle w:val="Heading3"/>
              <w:contextualSpacing w:val="0"/>
              <w:outlineLvl w:val="2"/>
            </w:pPr>
            <w:r>
              <w:t>2016</w:t>
            </w:r>
            <w:r w:rsidR="00F61DF9" w:rsidRPr="00CF1A49">
              <w:t xml:space="preserve"> – </w:t>
            </w:r>
            <w:r>
              <w:t>2019</w:t>
            </w:r>
          </w:p>
          <w:p w14:paraId="4FE2E196" w14:textId="377772D0" w:rsidR="00F61DF9" w:rsidRPr="00CF1A49" w:rsidRDefault="0075717D" w:rsidP="00F61DF9">
            <w:pPr>
              <w:pStyle w:val="Heading2"/>
              <w:contextualSpacing w:val="0"/>
              <w:outlineLvl w:val="1"/>
            </w:pPr>
            <w:r>
              <w:rPr>
                <w:sz w:val="28"/>
                <w:szCs w:val="28"/>
              </w:rPr>
              <w:t xml:space="preserve">blockchain </w:t>
            </w:r>
            <w:proofErr w:type="gramStart"/>
            <w:r>
              <w:rPr>
                <w:sz w:val="28"/>
                <w:szCs w:val="28"/>
              </w:rPr>
              <w:t xml:space="preserve">developer </w:t>
            </w:r>
            <w:r w:rsidR="00F61DF9" w:rsidRPr="00CF1A49">
              <w:t>,</w:t>
            </w:r>
            <w:proofErr w:type="gramEnd"/>
            <w:r w:rsidR="00F61DF9" w:rsidRPr="00CF1A49">
              <w:t xml:space="preserve"> </w:t>
            </w:r>
            <w:r w:rsidR="00A4305F" w:rsidRPr="00A4305F">
              <w:rPr>
                <w:rStyle w:val="SubtleReference"/>
              </w:rPr>
              <w:t>Lockstep Labs</w:t>
            </w:r>
          </w:p>
          <w:p w14:paraId="645D6785" w14:textId="77777777" w:rsidR="00AA6C87" w:rsidRPr="00AA6C87" w:rsidRDefault="00AA6C87" w:rsidP="00AA6C87">
            <w:pPr>
              <w:pStyle w:val="NoSpacing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AA6C87">
              <w:rPr>
                <w:sz w:val="24"/>
                <w:szCs w:val="24"/>
              </w:rPr>
              <w:t xml:space="preserve">Developed </w:t>
            </w:r>
            <w:proofErr w:type="gramStart"/>
            <w:r w:rsidRPr="00AA6C87">
              <w:rPr>
                <w:sz w:val="24"/>
                <w:szCs w:val="24"/>
              </w:rPr>
              <w:t>an</w:t>
            </w:r>
            <w:proofErr w:type="gramEnd"/>
            <w:r w:rsidRPr="00AA6C87">
              <w:rPr>
                <w:sz w:val="24"/>
                <w:szCs w:val="24"/>
              </w:rPr>
              <w:t xml:space="preserve"> fully functional decentralized application (</w:t>
            </w:r>
            <w:proofErr w:type="spellStart"/>
            <w:r w:rsidRPr="00AA6C87">
              <w:rPr>
                <w:sz w:val="24"/>
                <w:szCs w:val="24"/>
              </w:rPr>
              <w:t>DApp</w:t>
            </w:r>
            <w:proofErr w:type="spellEnd"/>
            <w:r w:rsidRPr="00AA6C87">
              <w:rPr>
                <w:sz w:val="24"/>
                <w:szCs w:val="24"/>
              </w:rPr>
              <w:t>) with React.js frontend communicating with the Ethereum blockchain</w:t>
            </w:r>
          </w:p>
          <w:p w14:paraId="6E59559F" w14:textId="77777777" w:rsidR="00AA6C87" w:rsidRPr="00AA6C87" w:rsidRDefault="00AA6C87" w:rsidP="00AA6C87">
            <w:pPr>
              <w:pStyle w:val="NoSpacing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AA6C87">
              <w:rPr>
                <w:sz w:val="24"/>
                <w:szCs w:val="24"/>
              </w:rPr>
              <w:t>Worked on implementing a solution that optimizes existing payment channel implementations for low availability clients.</w:t>
            </w:r>
          </w:p>
          <w:p w14:paraId="74369BB6" w14:textId="77777777" w:rsidR="00AA6C87" w:rsidRPr="00AA6C87" w:rsidRDefault="00AA6C87" w:rsidP="00AA6C87">
            <w:pPr>
              <w:pStyle w:val="NoSpacing"/>
              <w:numPr>
                <w:ilvl w:val="0"/>
                <w:numId w:val="17"/>
              </w:numPr>
              <w:jc w:val="both"/>
              <w:rPr>
                <w:sz w:val="24"/>
                <w:szCs w:val="24"/>
              </w:rPr>
            </w:pPr>
            <w:r w:rsidRPr="00AA6C87">
              <w:rPr>
                <w:sz w:val="24"/>
                <w:szCs w:val="24"/>
              </w:rPr>
              <w:t>Built and deployed a "blockchain bridge" that connects different blockchains and enables cross-chain integrations.</w:t>
            </w:r>
          </w:p>
          <w:p w14:paraId="4DF52483" w14:textId="6E008522" w:rsidR="00F61DF9" w:rsidRPr="00A4305F" w:rsidRDefault="00AA6C87" w:rsidP="00AA6C87">
            <w:pPr>
              <w:pStyle w:val="NoSpacing"/>
              <w:numPr>
                <w:ilvl w:val="0"/>
                <w:numId w:val="17"/>
              </w:numPr>
              <w:spacing w:before="120"/>
              <w:rPr>
                <w:sz w:val="24"/>
                <w:szCs w:val="24"/>
              </w:rPr>
            </w:pPr>
            <w:r w:rsidRPr="00AA6C87">
              <w:rPr>
                <w:sz w:val="24"/>
                <w:szCs w:val="24"/>
              </w:rPr>
              <w:t>Contributed to financial planning.</w:t>
            </w:r>
          </w:p>
        </w:tc>
      </w:tr>
    </w:tbl>
    <w:sdt>
      <w:sdtPr>
        <w:alias w:val="Education:"/>
        <w:tag w:val="Education:"/>
        <w:id w:val="-1908763273"/>
        <w:placeholder>
          <w:docPart w:val="5244C49D769947DDB1452AECD4C7A45A"/>
        </w:placeholder>
        <w:temporary/>
        <w:showingPlcHdr/>
        <w15:appearance w15:val="hidden"/>
      </w:sdtPr>
      <w:sdtEndPr/>
      <w:sdtContent>
        <w:p w14:paraId="56DFCD9F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48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48"/>
      </w:tblGrid>
      <w:tr w:rsidR="001D0BF1" w:rsidRPr="00CF1A49" w14:paraId="38BFF117" w14:textId="77777777" w:rsidTr="00771422">
        <w:trPr>
          <w:trHeight w:val="395"/>
        </w:trPr>
        <w:tc>
          <w:tcPr>
            <w:tcW w:w="10248" w:type="dxa"/>
          </w:tcPr>
          <w:p w14:paraId="670F7F17" w14:textId="4C6E4653" w:rsidR="00914D25" w:rsidRPr="00CF1A49" w:rsidRDefault="00914D25" w:rsidP="00914D25">
            <w:pPr>
              <w:pStyle w:val="Heading3"/>
              <w:contextualSpacing w:val="0"/>
              <w:outlineLvl w:val="2"/>
            </w:pPr>
            <w:r>
              <w:t>2011</w:t>
            </w:r>
            <w:r w:rsidRPr="00CF1A49">
              <w:t xml:space="preserve"> – </w:t>
            </w:r>
            <w:r>
              <w:t>2015</w:t>
            </w:r>
          </w:p>
          <w:p w14:paraId="46D5A1EE" w14:textId="0469F77A" w:rsidR="00DF0883" w:rsidRDefault="00914D25" w:rsidP="001D0BF1">
            <w:pPr>
              <w:pStyle w:val="Heading2"/>
              <w:contextualSpacing w:val="0"/>
              <w:outlineLvl w:val="1"/>
            </w:pPr>
            <w:r>
              <w:t>MATER’s Degree</w:t>
            </w:r>
            <w:r w:rsidR="00DF0883" w:rsidRPr="00DF0883">
              <w:t xml:space="preserve"> Computer </w:t>
            </w:r>
            <w:r>
              <w:t>science</w:t>
            </w:r>
          </w:p>
          <w:p w14:paraId="4D58068E" w14:textId="26C76EF8" w:rsidR="001D0BF1" w:rsidRPr="00CF1A49" w:rsidRDefault="00DF0883" w:rsidP="001D0BF1">
            <w:pPr>
              <w:pStyle w:val="Heading2"/>
              <w:contextualSpacing w:val="0"/>
              <w:outlineLvl w:val="1"/>
            </w:pPr>
            <w:r w:rsidRPr="00DF0883">
              <w:rPr>
                <w:rStyle w:val="SubtleReference"/>
              </w:rPr>
              <w:t xml:space="preserve">Chu Hai College of Higher Education - Hong Kong </w:t>
            </w:r>
          </w:p>
          <w:p w14:paraId="450054BF" w14:textId="53A6F6B6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366C1746" w14:textId="77777777" w:rsidTr="00771422">
        <w:trPr>
          <w:trHeight w:val="314"/>
        </w:trPr>
        <w:tc>
          <w:tcPr>
            <w:tcW w:w="10248" w:type="dxa"/>
            <w:tcMar>
              <w:top w:w="216" w:type="dxa"/>
            </w:tcMar>
          </w:tcPr>
          <w:p w14:paraId="588B77E3" w14:textId="04239919" w:rsidR="00914D25" w:rsidRPr="00CF1A49" w:rsidRDefault="00914D25" w:rsidP="00914D25">
            <w:pPr>
              <w:pStyle w:val="Heading3"/>
              <w:contextualSpacing w:val="0"/>
              <w:outlineLvl w:val="2"/>
            </w:pPr>
            <w:r>
              <w:t>2012</w:t>
            </w:r>
            <w:r w:rsidRPr="00CF1A49">
              <w:t xml:space="preserve"> – </w:t>
            </w:r>
            <w:r>
              <w:t>2015</w:t>
            </w:r>
          </w:p>
          <w:p w14:paraId="1ABBAF95" w14:textId="531C4686" w:rsidR="00C3391F" w:rsidRDefault="0059680B" w:rsidP="00C3391F">
            <w:pPr>
              <w:pStyle w:val="Heading2"/>
              <w:contextualSpacing w:val="0"/>
              <w:outlineLvl w:val="1"/>
            </w:pPr>
            <w:r w:rsidRPr="0059680B">
              <w:t>Bachelor</w:t>
            </w:r>
            <w:r w:rsidR="00914D25">
              <w:t>’s degree in</w:t>
            </w:r>
            <w:r w:rsidRPr="0059680B">
              <w:t xml:space="preserve"> Finance Degree</w:t>
            </w:r>
            <w:r w:rsidR="00914D25">
              <w:t xml:space="preserve"> 2001</w:t>
            </w:r>
          </w:p>
          <w:p w14:paraId="4845BCE2" w14:textId="32E645E8" w:rsidR="00F61DF9" w:rsidRDefault="00914D25" w:rsidP="00C3391F">
            <w:pPr>
              <w:pStyle w:val="Heading2"/>
              <w:contextualSpacing w:val="0"/>
              <w:outlineLvl w:val="1"/>
            </w:pPr>
            <w:r w:rsidRPr="00DF0883">
              <w:rPr>
                <w:rStyle w:val="SubtleReference"/>
              </w:rPr>
              <w:t>Chu Hai College of Higher Education - Hong</w:t>
            </w:r>
          </w:p>
        </w:tc>
      </w:tr>
    </w:tbl>
    <w:p w14:paraId="4AE72C29" w14:textId="286A35FD" w:rsidR="00B51D1B" w:rsidRPr="006E1507" w:rsidRDefault="00B51D1B" w:rsidP="00771422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EEA79" w14:textId="77777777" w:rsidR="00793C9C" w:rsidRDefault="00793C9C" w:rsidP="0068194B">
      <w:r>
        <w:separator/>
      </w:r>
    </w:p>
    <w:p w14:paraId="7315EA9D" w14:textId="77777777" w:rsidR="00793C9C" w:rsidRDefault="00793C9C"/>
    <w:p w14:paraId="2AD66DE4" w14:textId="77777777" w:rsidR="00793C9C" w:rsidRDefault="00793C9C"/>
  </w:endnote>
  <w:endnote w:type="continuationSeparator" w:id="0">
    <w:p w14:paraId="36BC1C6B" w14:textId="77777777" w:rsidR="00793C9C" w:rsidRDefault="00793C9C" w:rsidP="0068194B">
      <w:r>
        <w:continuationSeparator/>
      </w:r>
    </w:p>
    <w:p w14:paraId="699B0BB6" w14:textId="77777777" w:rsidR="00793C9C" w:rsidRDefault="00793C9C"/>
    <w:p w14:paraId="7C1D32F5" w14:textId="77777777" w:rsidR="00793C9C" w:rsidRDefault="00793C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32FA1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76C3C" w14:textId="77777777" w:rsidR="00793C9C" w:rsidRDefault="00793C9C" w:rsidP="0068194B">
      <w:r>
        <w:separator/>
      </w:r>
    </w:p>
    <w:p w14:paraId="297017D5" w14:textId="77777777" w:rsidR="00793C9C" w:rsidRDefault="00793C9C"/>
    <w:p w14:paraId="4C4F1EA5" w14:textId="77777777" w:rsidR="00793C9C" w:rsidRDefault="00793C9C"/>
  </w:footnote>
  <w:footnote w:type="continuationSeparator" w:id="0">
    <w:p w14:paraId="40BF8124" w14:textId="77777777" w:rsidR="00793C9C" w:rsidRDefault="00793C9C" w:rsidP="0068194B">
      <w:r>
        <w:continuationSeparator/>
      </w:r>
    </w:p>
    <w:p w14:paraId="0DCA0870" w14:textId="77777777" w:rsidR="00793C9C" w:rsidRDefault="00793C9C"/>
    <w:p w14:paraId="1AB279AC" w14:textId="77777777" w:rsidR="00793C9C" w:rsidRDefault="00793C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8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EAE5947" wp14:editId="51A3C00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5C5889C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564315D"/>
    <w:multiLevelType w:val="hybridMultilevel"/>
    <w:tmpl w:val="D17ADB6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441D0"/>
    <w:multiLevelType w:val="hybridMultilevel"/>
    <w:tmpl w:val="07187BFC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13559F8"/>
    <w:multiLevelType w:val="hybridMultilevel"/>
    <w:tmpl w:val="9A38C2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C6BC0"/>
    <w:multiLevelType w:val="hybridMultilevel"/>
    <w:tmpl w:val="C65C4D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30780665">
    <w:abstractNumId w:val="9"/>
  </w:num>
  <w:num w:numId="2" w16cid:durableId="1445034542">
    <w:abstractNumId w:val="8"/>
  </w:num>
  <w:num w:numId="3" w16cid:durableId="274558763">
    <w:abstractNumId w:val="7"/>
  </w:num>
  <w:num w:numId="4" w16cid:durableId="1263076744">
    <w:abstractNumId w:val="6"/>
  </w:num>
  <w:num w:numId="5" w16cid:durableId="763300537">
    <w:abstractNumId w:val="10"/>
  </w:num>
  <w:num w:numId="6" w16cid:durableId="1237588701">
    <w:abstractNumId w:val="3"/>
  </w:num>
  <w:num w:numId="7" w16cid:durableId="260526103">
    <w:abstractNumId w:val="13"/>
  </w:num>
  <w:num w:numId="8" w16cid:durableId="309989561">
    <w:abstractNumId w:val="2"/>
  </w:num>
  <w:num w:numId="9" w16cid:durableId="1091320459">
    <w:abstractNumId w:val="16"/>
  </w:num>
  <w:num w:numId="10" w16cid:durableId="931863529">
    <w:abstractNumId w:val="5"/>
  </w:num>
  <w:num w:numId="11" w16cid:durableId="755905323">
    <w:abstractNumId w:val="4"/>
  </w:num>
  <w:num w:numId="12" w16cid:durableId="394157816">
    <w:abstractNumId w:val="1"/>
  </w:num>
  <w:num w:numId="13" w16cid:durableId="2103139901">
    <w:abstractNumId w:val="0"/>
  </w:num>
  <w:num w:numId="14" w16cid:durableId="383602163">
    <w:abstractNumId w:val="11"/>
  </w:num>
  <w:num w:numId="15" w16cid:durableId="1351640779">
    <w:abstractNumId w:val="15"/>
  </w:num>
  <w:num w:numId="16" w16cid:durableId="949361367">
    <w:abstractNumId w:val="14"/>
  </w:num>
  <w:num w:numId="17" w16cid:durableId="3647890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5F"/>
    <w:rsid w:val="000001EF"/>
    <w:rsid w:val="0000542E"/>
    <w:rsid w:val="00007322"/>
    <w:rsid w:val="00007728"/>
    <w:rsid w:val="00022EB2"/>
    <w:rsid w:val="00024584"/>
    <w:rsid w:val="00024730"/>
    <w:rsid w:val="00045CBB"/>
    <w:rsid w:val="00055E95"/>
    <w:rsid w:val="000607AC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3EFF"/>
    <w:rsid w:val="002253B0"/>
    <w:rsid w:val="00234EB3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5BCC"/>
    <w:rsid w:val="002D23C5"/>
    <w:rsid w:val="002D6137"/>
    <w:rsid w:val="002E7E61"/>
    <w:rsid w:val="002F05E5"/>
    <w:rsid w:val="002F1D47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2E75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14B5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2A80"/>
    <w:rsid w:val="00510392"/>
    <w:rsid w:val="00513E2A"/>
    <w:rsid w:val="00566A35"/>
    <w:rsid w:val="0056701E"/>
    <w:rsid w:val="005740D7"/>
    <w:rsid w:val="00581FDC"/>
    <w:rsid w:val="0059680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4277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17D"/>
    <w:rsid w:val="00757803"/>
    <w:rsid w:val="00771422"/>
    <w:rsid w:val="0079206B"/>
    <w:rsid w:val="00793C9C"/>
    <w:rsid w:val="00796076"/>
    <w:rsid w:val="007C0566"/>
    <w:rsid w:val="007C2A8C"/>
    <w:rsid w:val="007C606B"/>
    <w:rsid w:val="007E6A61"/>
    <w:rsid w:val="00801140"/>
    <w:rsid w:val="00803404"/>
    <w:rsid w:val="00834955"/>
    <w:rsid w:val="008471F1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14D25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03DD"/>
    <w:rsid w:val="00A42E32"/>
    <w:rsid w:val="00A4305F"/>
    <w:rsid w:val="00A46E63"/>
    <w:rsid w:val="00A51DC5"/>
    <w:rsid w:val="00A53DE1"/>
    <w:rsid w:val="00A615E1"/>
    <w:rsid w:val="00A755E8"/>
    <w:rsid w:val="00A93A5D"/>
    <w:rsid w:val="00AA6C87"/>
    <w:rsid w:val="00AB32F8"/>
    <w:rsid w:val="00AB610B"/>
    <w:rsid w:val="00AD360E"/>
    <w:rsid w:val="00AD40FB"/>
    <w:rsid w:val="00AD782D"/>
    <w:rsid w:val="00AE7650"/>
    <w:rsid w:val="00B10EBE"/>
    <w:rsid w:val="00B236F1"/>
    <w:rsid w:val="00B427D5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551E"/>
    <w:rsid w:val="00BF61AC"/>
    <w:rsid w:val="00C002D0"/>
    <w:rsid w:val="00C3391F"/>
    <w:rsid w:val="00C420AD"/>
    <w:rsid w:val="00C47FA6"/>
    <w:rsid w:val="00C57FC6"/>
    <w:rsid w:val="00C66A7D"/>
    <w:rsid w:val="00C779DA"/>
    <w:rsid w:val="00C814F7"/>
    <w:rsid w:val="00C962F0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0883"/>
    <w:rsid w:val="00DF4D6C"/>
    <w:rsid w:val="00E01923"/>
    <w:rsid w:val="00E14498"/>
    <w:rsid w:val="00E2397A"/>
    <w:rsid w:val="00E254DB"/>
    <w:rsid w:val="00E300FC"/>
    <w:rsid w:val="00E362DB"/>
    <w:rsid w:val="00E42989"/>
    <w:rsid w:val="00E5632B"/>
    <w:rsid w:val="00E70240"/>
    <w:rsid w:val="00E71E6B"/>
    <w:rsid w:val="00E81CC5"/>
    <w:rsid w:val="00E85A87"/>
    <w:rsid w:val="00E85B4A"/>
    <w:rsid w:val="00E9528E"/>
    <w:rsid w:val="00EA5099"/>
    <w:rsid w:val="00EB63BC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DF3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57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thebullsoc.com/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A6D35E12-3042-434F-B829-D161691E27DC%7d\%7b9B6E38A6-946C-43B3-A843-59252BDD0748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844FEF00564BC09476CDCBE34FA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94DE62-02E1-430D-991E-D08E0562120E}"/>
      </w:docPartPr>
      <w:docPartBody>
        <w:p w:rsidR="00D4361E" w:rsidRDefault="00FF1445">
          <w:pPr>
            <w:pStyle w:val="64844FEF00564BC09476CDCBE34FAC93"/>
          </w:pPr>
          <w:r w:rsidRPr="00CF1A49">
            <w:t>Experience</w:t>
          </w:r>
        </w:p>
      </w:docPartBody>
    </w:docPart>
    <w:docPart>
      <w:docPartPr>
        <w:name w:val="5244C49D769947DDB1452AECD4C7A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86EBC-5544-4F1A-88C2-9C39E70B7216}"/>
      </w:docPartPr>
      <w:docPartBody>
        <w:p w:rsidR="00D4361E" w:rsidRDefault="00FF1445">
          <w:pPr>
            <w:pStyle w:val="5244C49D769947DDB1452AECD4C7A45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45"/>
    <w:rsid w:val="00382DC7"/>
    <w:rsid w:val="00517544"/>
    <w:rsid w:val="006B49D6"/>
    <w:rsid w:val="00745A44"/>
    <w:rsid w:val="00953967"/>
    <w:rsid w:val="00D4361E"/>
    <w:rsid w:val="00FF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4844FEF00564BC09476CDCBE34FAC93">
    <w:name w:val="64844FEF00564BC09476CDCBE34FAC9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244C49D769947DDB1452AECD4C7A45A">
    <w:name w:val="5244C49D769947DDB1452AECD4C7A4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{9B6E38A6-946C-43B3-A843-59252BDD0748}tf16402488_win32.dotx</Template>
  <TotalTime>0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2022-06-02T17:18:00Z</dcterms:created>
  <dcterms:modified xsi:type="dcterms:W3CDTF">2022-06-11T13:06:00Z</dcterms:modified>
  <cp:category/>
</cp:coreProperties>
</file>