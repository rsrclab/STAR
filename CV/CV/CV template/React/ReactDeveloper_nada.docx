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E40617" w14:paraId="2D1AB713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5FCC4E7" w14:textId="2BC2CDA5" w:rsidR="00545B7A" w:rsidRPr="00E40617" w:rsidRDefault="007C600A" w:rsidP="00FB3617">
            <w:pPr>
              <w:pStyle w:val="Titl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Nikita.m</w:t>
            </w:r>
            <w:proofErr w:type="spellEnd"/>
          </w:p>
        </w:tc>
      </w:tr>
    </w:tbl>
    <w:p w14:paraId="74EE0F9E" w14:textId="3B5EDE37" w:rsidR="00141A4C" w:rsidRPr="00E40617" w:rsidRDefault="007C600A" w:rsidP="00545B7A">
      <w:pPr>
        <w:pStyle w:val="Contac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unkown</w:t>
      </w:r>
      <w:proofErr w:type="spellEnd"/>
      <w:r w:rsidR="0009274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unkown</w:t>
      </w:r>
      <w:proofErr w:type="spellEnd"/>
      <w:r w:rsidR="0009274F">
        <w:rPr>
          <w:rFonts w:ascii="Arial" w:hAnsi="Arial" w:cs="Arial"/>
        </w:rPr>
        <w:t xml:space="preserve"> </w:t>
      </w:r>
      <w:r w:rsidR="00141A4C" w:rsidRPr="00E40617">
        <w:rPr>
          <w:rFonts w:ascii="Arial" w:hAnsi="Arial" w:cs="Arial"/>
        </w:rPr>
        <w:t>| </w:t>
      </w:r>
      <w:r w:rsidR="0009274F">
        <w:rPr>
          <w:rFonts w:ascii="Arial" w:hAnsi="Arial" w:cs="Arial"/>
        </w:rPr>
        <w:t>+573016725985</w:t>
      </w:r>
      <w:r w:rsidR="00141A4C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unkown</w:t>
      </w:r>
      <w:r w:rsidR="0009274F">
        <w:rPr>
          <w:rFonts w:ascii="Arial" w:hAnsi="Arial" w:cs="Arial"/>
        </w:rPr>
        <w:t>@gmail.com</w:t>
      </w:r>
    </w:p>
    <w:p w14:paraId="6BDA17AF" w14:textId="1F92AB81" w:rsidR="006270A9" w:rsidRPr="00E40617" w:rsidRDefault="006B582C" w:rsidP="00141A4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0E10A1">
        <w:rPr>
          <w:rFonts w:ascii="Arial" w:hAnsi="Arial" w:cs="Arial"/>
        </w:rPr>
        <w:t xml:space="preserve"> &amp; Objective</w:t>
      </w:r>
    </w:p>
    <w:p w14:paraId="4A38F424" w14:textId="05FAE9BD" w:rsidR="003A1254" w:rsidRDefault="007C600A" w:rsidP="00232312">
      <w:pPr>
        <w:rPr>
          <w:rFonts w:ascii="Arial" w:hAnsi="Arial" w:cs="Arial"/>
        </w:rPr>
      </w:pPr>
      <w:r>
        <w:rPr>
          <w:rFonts w:ascii="Arial" w:hAnsi="Arial" w:cs="Arial"/>
        </w:rPr>
        <w:t>Nikita is a senior full-stack developer with over 6 years of experience in software development across various industries, with the 5 most recent years focused on React and Typescript. He is well-</w:t>
      </w:r>
      <w:r w:rsidR="003A1254">
        <w:rPr>
          <w:rFonts w:ascii="Arial" w:hAnsi="Arial" w:cs="Arial"/>
        </w:rPr>
        <w:t>respected among industry-leading companies as a skilled developer who truly understands the client infrastructure and pain points. Nikita also has the hands-on, technical aptitude needed to design and build out solutions.</w:t>
      </w:r>
    </w:p>
    <w:p w14:paraId="31C1C6B8" w14:textId="36BDA511" w:rsidR="00E40617" w:rsidRPr="00E40617" w:rsidRDefault="006B582C" w:rsidP="00E40617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Skills</w:t>
      </w:r>
    </w:p>
    <w:tbl>
      <w:tblPr>
        <w:tblW w:w="501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936"/>
        <w:gridCol w:w="20"/>
      </w:tblGrid>
      <w:tr w:rsidR="00E40617" w:rsidRPr="00E40617" w14:paraId="1792596D" w14:textId="77777777" w:rsidTr="00E40617">
        <w:tc>
          <w:tcPr>
            <w:tcW w:w="9936" w:type="dxa"/>
          </w:tcPr>
          <w:p w14:paraId="71F15AD4" w14:textId="1CEE1E86" w:rsidR="00E40617" w:rsidRPr="00E40617" w:rsidRDefault="00E40617" w:rsidP="00650015">
            <w:pPr>
              <w:pStyle w:val="ListBullet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 xml:space="preserve">Proficient: </w:t>
            </w:r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React, Redux, Typescript, </w:t>
            </w:r>
            <w:proofErr w:type="spellStart"/>
            <w:proofErr w:type="gramStart"/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>Javascript</w:t>
            </w:r>
            <w:proofErr w:type="spellEnd"/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>(</w:t>
            </w:r>
            <w:proofErr w:type="gramEnd"/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ES6+), </w:t>
            </w:r>
            <w:r w:rsidR="00CD3455" w:rsidRPr="00CD3455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Styled-components, </w:t>
            </w:r>
            <w:proofErr w:type="spellStart"/>
            <w:r w:rsidR="00CD3455" w:rsidRPr="00CD3455">
              <w:rPr>
                <w:rFonts w:ascii="Noto Sans" w:hAnsi="Noto Sans" w:cs="Noto Sans"/>
                <w:color w:val="2D2D2D"/>
                <w:sz w:val="21"/>
                <w:szCs w:val="21"/>
              </w:rPr>
              <w:t>ESLint</w:t>
            </w:r>
            <w:proofErr w:type="spellEnd"/>
            <w:r w:rsidR="00CD3455" w:rsidRPr="00CD3455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, </w:t>
            </w:r>
            <w:r w:rsidR="00CD3455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Material-UI, </w:t>
            </w:r>
            <w:r w:rsidR="00CD3455" w:rsidRPr="00CD3455">
              <w:rPr>
                <w:rFonts w:ascii="Noto Sans" w:hAnsi="Noto Sans" w:cs="Noto Sans"/>
                <w:color w:val="2D2D2D"/>
                <w:sz w:val="21"/>
                <w:szCs w:val="21"/>
              </w:rPr>
              <w:t>Chakra UI</w:t>
            </w:r>
            <w:r w:rsidR="00CD3455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, </w:t>
            </w:r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Node.js, </w:t>
            </w:r>
            <w:proofErr w:type="spellStart"/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>GraphQL</w:t>
            </w:r>
            <w:proofErr w:type="spellEnd"/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>, MongoDB,</w:t>
            </w:r>
            <w:r w:rsidR="0010712F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 CI/CD,</w:t>
            </w:r>
            <w:r w:rsidR="003A1254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 CSS, SCSS</w:t>
            </w:r>
          </w:p>
          <w:p w14:paraId="7884E899" w14:textId="0C8857D8" w:rsidR="007A06A7" w:rsidRPr="007A06A7" w:rsidRDefault="00CD3455" w:rsidP="007A06A7">
            <w:pPr>
              <w:pStyle w:val="ListBulle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Paradigms</w:t>
            </w:r>
            <w:r w:rsidR="00E40617" w:rsidRPr="00E40617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Full-stack Development, Agile Software Development, Functional Programming, OOP, Testing</w:t>
            </w:r>
          </w:p>
          <w:p w14:paraId="53367CFD" w14:textId="1FEE422A" w:rsidR="00440D95" w:rsidRPr="00E40617" w:rsidRDefault="00440D95" w:rsidP="00650015">
            <w:pPr>
              <w:pStyle w:val="ListBulle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 Skills: Flexibility, Time Management, Problem-Solving, Teamwork, Adaptability</w:t>
            </w:r>
          </w:p>
        </w:tc>
        <w:tc>
          <w:tcPr>
            <w:tcW w:w="20" w:type="dxa"/>
          </w:tcPr>
          <w:p w14:paraId="6C65C70E" w14:textId="77777777" w:rsidR="00E40617" w:rsidRPr="00E40617" w:rsidRDefault="00E40617" w:rsidP="00650015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="Arial" w:hAnsi="Arial" w:cs="Arial"/>
              </w:rPr>
            </w:pPr>
          </w:p>
        </w:tc>
      </w:tr>
    </w:tbl>
    <w:p w14:paraId="20549EE0" w14:textId="77777777" w:rsidR="0075155B" w:rsidRPr="00E40617" w:rsidRDefault="00442956" w:rsidP="0075155B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694891199"/>
          <w:placeholder>
            <w:docPart w:val="249959D9AF4C4096856865B017D70988"/>
          </w:placeholder>
          <w:temporary/>
          <w:showingPlcHdr/>
          <w15:appearance w15:val="hidden"/>
        </w:sdtPr>
        <w:sdtEndPr/>
        <w:sdtContent>
          <w:r w:rsidR="0075155B" w:rsidRPr="00E40617">
            <w:rPr>
              <w:rFonts w:ascii="Arial" w:hAnsi="Arial" w:cs="Arial"/>
            </w:rPr>
            <w:t>Experience</w:t>
          </w:r>
        </w:sdtContent>
      </w:sdt>
    </w:p>
    <w:p w14:paraId="695FC659" w14:textId="338DCC55" w:rsidR="0075155B" w:rsidRPr="00E40617" w:rsidRDefault="00245DD7" w:rsidP="0075155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full-stack developer </w:t>
      </w:r>
      <w:r w:rsidR="0075155B" w:rsidRPr="00E40617">
        <w:rPr>
          <w:rFonts w:ascii="Arial" w:hAnsi="Arial" w:cs="Arial"/>
        </w:rPr>
        <w:t>| </w:t>
      </w:r>
      <w:r w:rsidR="00736677">
        <w:rPr>
          <w:rFonts w:ascii="Arial" w:hAnsi="Arial" w:cs="Arial"/>
        </w:rPr>
        <w:t>Infoville</w:t>
      </w:r>
      <w:r w:rsidR="0075155B" w:rsidRPr="00E40617">
        <w:rPr>
          <w:rFonts w:ascii="Arial" w:hAnsi="Arial" w:cs="Arial"/>
        </w:rPr>
        <w:t> | </w:t>
      </w:r>
      <w:r w:rsidR="00E40617" w:rsidRPr="00E40617">
        <w:rPr>
          <w:rFonts w:ascii="Arial" w:hAnsi="Arial" w:cs="Arial"/>
        </w:rPr>
        <w:t>2019 – 2</w:t>
      </w:r>
      <w:r w:rsidR="00736677">
        <w:rPr>
          <w:rFonts w:ascii="Arial" w:hAnsi="Arial" w:cs="Arial"/>
        </w:rPr>
        <w:t>0</w:t>
      </w:r>
      <w:r w:rsidR="00E40617" w:rsidRPr="00E40617">
        <w:rPr>
          <w:rFonts w:ascii="Arial" w:hAnsi="Arial" w:cs="Arial"/>
        </w:rPr>
        <w:t>22</w:t>
      </w:r>
    </w:p>
    <w:p w14:paraId="61FBF617" w14:textId="77777777" w:rsidR="0010712F" w:rsidRDefault="0010712F" w:rsidP="00E40617">
      <w:pPr>
        <w:pStyle w:val="ListBullet"/>
        <w:rPr>
          <w:rFonts w:ascii="Arial" w:hAnsi="Arial" w:cs="Arial"/>
        </w:rPr>
      </w:pPr>
      <w:r w:rsidRPr="0010712F">
        <w:rPr>
          <w:rFonts w:ascii="Arial" w:hAnsi="Arial" w:cs="Arial"/>
        </w:rPr>
        <w:t xml:space="preserve">Built fully automated CI/CD pipelines on </w:t>
      </w:r>
      <w:proofErr w:type="spellStart"/>
      <w:r w:rsidRPr="0010712F">
        <w:rPr>
          <w:rFonts w:ascii="Arial" w:hAnsi="Arial" w:cs="Arial"/>
        </w:rPr>
        <w:t>CircleCI</w:t>
      </w:r>
      <w:proofErr w:type="spellEnd"/>
      <w:r w:rsidRPr="0010712F">
        <w:rPr>
          <w:rFonts w:ascii="Arial" w:hAnsi="Arial" w:cs="Arial"/>
        </w:rPr>
        <w:t xml:space="preserve"> for containerized applications using Docker, Netlify, and AWS.</w:t>
      </w:r>
    </w:p>
    <w:p w14:paraId="7A23ACCA" w14:textId="77777777" w:rsidR="0010712F" w:rsidRDefault="0010712F" w:rsidP="00E40617">
      <w:pPr>
        <w:pStyle w:val="ListBullet"/>
        <w:rPr>
          <w:rFonts w:ascii="Arial" w:hAnsi="Arial" w:cs="Arial"/>
        </w:rPr>
      </w:pPr>
      <w:r w:rsidRPr="0010712F">
        <w:rPr>
          <w:rFonts w:ascii="Arial" w:hAnsi="Arial" w:cs="Arial"/>
        </w:rPr>
        <w:t>Worked in a team of 4 and developed a new UI framework based on a styled system, TypeScript and React.</w:t>
      </w:r>
    </w:p>
    <w:p w14:paraId="1028B6CB" w14:textId="5EDCC12A" w:rsidR="00135C23" w:rsidRPr="0010712F" w:rsidRDefault="0010712F" w:rsidP="0010712F">
      <w:pPr>
        <w:pStyle w:val="ListBullet"/>
        <w:rPr>
          <w:rFonts w:ascii="Arial" w:hAnsi="Arial" w:cs="Arial"/>
        </w:rPr>
      </w:pPr>
      <w:r w:rsidRPr="0010712F">
        <w:rPr>
          <w:rFonts w:ascii="Arial" w:hAnsi="Arial" w:cs="Arial"/>
        </w:rPr>
        <w:t>Refactored the existing code to improve the performance of a heavy Angular front end by talking to a Node.js and Express.js via REST API.</w:t>
      </w:r>
    </w:p>
    <w:p w14:paraId="5E014118" w14:textId="2D07A203" w:rsidR="0075155B" w:rsidRPr="00E40617" w:rsidRDefault="00245DD7" w:rsidP="0075155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React developer</w:t>
      </w:r>
      <w:r w:rsidR="0075155B" w:rsidRPr="00E40617">
        <w:rPr>
          <w:rFonts w:ascii="Arial" w:hAnsi="Arial" w:cs="Arial"/>
        </w:rPr>
        <w:t> | </w:t>
      </w:r>
      <w:r w:rsidR="00736677">
        <w:rPr>
          <w:rFonts w:ascii="Arial" w:hAnsi="Arial" w:cs="Arial"/>
        </w:rPr>
        <w:t xml:space="preserve">Lockstep </w:t>
      </w:r>
      <w:proofErr w:type="gramStart"/>
      <w:r w:rsidR="00736677">
        <w:rPr>
          <w:rFonts w:ascii="Arial" w:hAnsi="Arial" w:cs="Arial"/>
        </w:rPr>
        <w:t>labs</w:t>
      </w:r>
      <w:r w:rsidR="00736677" w:rsidRPr="00E40617">
        <w:rPr>
          <w:rFonts w:ascii="Arial" w:hAnsi="Arial" w:cs="Arial"/>
        </w:rPr>
        <w:t> </w:t>
      </w:r>
      <w:r w:rsidR="00736677" w:rsidRPr="00E40617">
        <w:rPr>
          <w:rFonts w:ascii="Arial" w:hAnsi="Arial" w:cs="Arial"/>
        </w:rPr>
        <w:t xml:space="preserve"> </w:t>
      </w:r>
      <w:r w:rsidR="0075155B" w:rsidRPr="00E40617">
        <w:rPr>
          <w:rFonts w:ascii="Arial" w:hAnsi="Arial" w:cs="Arial"/>
        </w:rPr>
        <w:t>|</w:t>
      </w:r>
      <w:proofErr w:type="gramEnd"/>
      <w:r w:rsidR="0075155B" w:rsidRPr="00E40617">
        <w:rPr>
          <w:rFonts w:ascii="Arial" w:hAnsi="Arial" w:cs="Arial"/>
        </w:rPr>
        <w:t> </w:t>
      </w:r>
      <w:r w:rsidR="00736677">
        <w:rPr>
          <w:rFonts w:ascii="Arial" w:hAnsi="Arial" w:cs="Arial"/>
        </w:rPr>
        <w:t>2016</w:t>
      </w:r>
      <w:r w:rsidR="00135C23">
        <w:rPr>
          <w:rFonts w:ascii="Arial" w:hAnsi="Arial" w:cs="Arial"/>
        </w:rPr>
        <w:t xml:space="preserve"> – 2019</w:t>
      </w:r>
    </w:p>
    <w:p w14:paraId="6FDD49AF" w14:textId="77777777" w:rsidR="0010712F" w:rsidRDefault="0010712F" w:rsidP="00A653DF">
      <w:pPr>
        <w:pStyle w:val="ListBullet"/>
        <w:rPr>
          <w:rFonts w:ascii="Arial" w:hAnsi="Arial" w:cs="Arial"/>
        </w:rPr>
      </w:pPr>
      <w:r w:rsidRPr="0010712F">
        <w:rPr>
          <w:rFonts w:ascii="Arial" w:hAnsi="Arial" w:cs="Arial"/>
        </w:rPr>
        <w:t>Made a tablet app with a custom CMS back end for the Croatian branch of Allianz, the insurance company. We migrated all the insurance sales documents to a digitalized format that they could keep up-to-date via the CMS.</w:t>
      </w:r>
    </w:p>
    <w:p w14:paraId="7728C0B6" w14:textId="77777777" w:rsidR="0010712F" w:rsidRDefault="0010712F" w:rsidP="00A653DF">
      <w:pPr>
        <w:pStyle w:val="ListBullet"/>
        <w:rPr>
          <w:rFonts w:ascii="Arial" w:hAnsi="Arial" w:cs="Arial"/>
        </w:rPr>
      </w:pPr>
      <w:r w:rsidRPr="0010712F">
        <w:rPr>
          <w:rFonts w:ascii="Arial" w:hAnsi="Arial" w:cs="Arial"/>
        </w:rPr>
        <w:t>Created and maintained RESTful APIs that support fleet owner companies and maintain drivers and employees using different authentication techniques.</w:t>
      </w:r>
    </w:p>
    <w:p w14:paraId="39AE25C7" w14:textId="1AB043E1" w:rsidR="00A653DF" w:rsidRDefault="000602CB" w:rsidP="00A653DF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Communicated nuanced ideas to 3 implementation teams and 2 feature creation teams.</w:t>
      </w:r>
    </w:p>
    <w:p w14:paraId="5C3E53BF" w14:textId="77777777" w:rsidR="00445342" w:rsidRPr="00E40617" w:rsidRDefault="00442956" w:rsidP="00445342">
      <w:pPr>
        <w:pStyle w:val="Heading1"/>
        <w:rPr>
          <w:rFonts w:ascii="Arial" w:eastAsiaTheme="minorHAnsi" w:hAnsi="Arial" w:cs="Arial"/>
          <w:color w:val="auto"/>
          <w:sz w:val="22"/>
          <w:szCs w:val="22"/>
        </w:rPr>
      </w:pPr>
      <w:sdt>
        <w:sdtPr>
          <w:rPr>
            <w:rFonts w:ascii="Arial" w:hAnsi="Arial" w:cs="Arial"/>
          </w:rPr>
          <w:id w:val="-1501033437"/>
          <w:placeholder>
            <w:docPart w:val="78929BC5AC4F408F80567DC01A61A80E"/>
          </w:placeholder>
          <w:temporary/>
          <w:showingPlcHdr/>
          <w15:appearance w15:val="hidden"/>
        </w:sdtPr>
        <w:sdtEndPr/>
        <w:sdtContent>
          <w:r w:rsidR="00FB3617" w:rsidRPr="00E40617">
            <w:rPr>
              <w:rFonts w:ascii="Arial" w:hAnsi="Arial" w:cs="Arial"/>
            </w:rPr>
            <w:t>Education</w:t>
          </w:r>
        </w:sdtContent>
      </w:sdt>
    </w:p>
    <w:p w14:paraId="1FA7E317" w14:textId="2345A463" w:rsidR="006270A9" w:rsidRPr="00E40617" w:rsidRDefault="00A653DF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bachelor of science in computer </w:t>
      </w:r>
      <w:r w:rsidR="00CD3455" w:rsidRPr="00CD3455">
        <w:rPr>
          <w:rFonts w:ascii="Arial" w:hAnsi="Arial" w:cs="Arial"/>
        </w:rPr>
        <w:t>Science</w:t>
      </w:r>
      <w:r w:rsidR="009D5933" w:rsidRPr="00E40617">
        <w:rPr>
          <w:rFonts w:ascii="Arial" w:hAnsi="Arial" w:cs="Arial"/>
        </w:rPr>
        <w:t> | </w:t>
      </w:r>
      <w:r w:rsidR="00736677" w:rsidRPr="00736677">
        <w:rPr>
          <w:rFonts w:ascii="Arial" w:hAnsi="Arial" w:cs="Arial"/>
          <w:u w:val="single"/>
        </w:rPr>
        <w:t>CHU HAI COLLEGE OF HIGHER EDUCATION - HONG KONG</w:t>
      </w:r>
    </w:p>
    <w:p w14:paraId="3E20F846" w14:textId="77777777" w:rsidR="006270A9" w:rsidRPr="00E40617" w:rsidRDefault="00442956" w:rsidP="00545B7A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63174732"/>
          <w:placeholder>
            <w:docPart w:val="964160CE105D4C258CFD2DE2200F5EEC"/>
          </w:placeholder>
          <w:temporary/>
          <w:showingPlcHdr/>
          <w15:appearance w15:val="hidden"/>
        </w:sdtPr>
        <w:sdtEndPr/>
        <w:sdtContent>
          <w:r w:rsidR="00FB3617" w:rsidRPr="00E40617">
            <w:rPr>
              <w:rFonts w:ascii="Arial" w:hAnsi="Arial" w:cs="Arial"/>
            </w:rPr>
            <w:t>Activities and Interests</w:t>
          </w:r>
        </w:sdtContent>
      </w:sdt>
    </w:p>
    <w:p w14:paraId="11E16289" w14:textId="47E77C2A" w:rsidR="001B29CF" w:rsidRPr="00E40617" w:rsidRDefault="00736677" w:rsidP="00E255D4">
      <w:pPr>
        <w:rPr>
          <w:rFonts w:ascii="Arial" w:hAnsi="Arial" w:cs="Arial"/>
        </w:rPr>
      </w:pPr>
      <w:r>
        <w:rPr>
          <w:rFonts w:ascii="Arial" w:hAnsi="Arial" w:cs="Arial"/>
        </w:rPr>
        <w:t>Football</w:t>
      </w:r>
    </w:p>
    <w:sectPr w:rsidR="001B29CF" w:rsidRPr="00E40617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1572" w14:textId="77777777" w:rsidR="00442956" w:rsidRDefault="00442956">
      <w:pPr>
        <w:spacing w:after="0"/>
      </w:pPr>
      <w:r>
        <w:separator/>
      </w:r>
    </w:p>
  </w:endnote>
  <w:endnote w:type="continuationSeparator" w:id="0">
    <w:p w14:paraId="5BA6C030" w14:textId="77777777" w:rsidR="00442956" w:rsidRDefault="00442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69D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FBFF" w14:textId="77777777" w:rsidR="00442956" w:rsidRDefault="00442956">
      <w:pPr>
        <w:spacing w:after="0"/>
      </w:pPr>
      <w:r>
        <w:separator/>
      </w:r>
    </w:p>
  </w:footnote>
  <w:footnote w:type="continuationSeparator" w:id="0">
    <w:p w14:paraId="4D44ED5D" w14:textId="77777777" w:rsidR="00442956" w:rsidRDefault="00442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1167988">
    <w:abstractNumId w:val="9"/>
  </w:num>
  <w:num w:numId="2" w16cid:durableId="741680329">
    <w:abstractNumId w:val="9"/>
    <w:lvlOverride w:ilvl="0">
      <w:startOverride w:val="1"/>
    </w:lvlOverride>
  </w:num>
  <w:num w:numId="3" w16cid:durableId="904606137">
    <w:abstractNumId w:val="9"/>
    <w:lvlOverride w:ilvl="0">
      <w:startOverride w:val="1"/>
    </w:lvlOverride>
  </w:num>
  <w:num w:numId="4" w16cid:durableId="728117919">
    <w:abstractNumId w:val="9"/>
    <w:lvlOverride w:ilvl="0">
      <w:startOverride w:val="1"/>
    </w:lvlOverride>
  </w:num>
  <w:num w:numId="5" w16cid:durableId="1292125743">
    <w:abstractNumId w:val="8"/>
  </w:num>
  <w:num w:numId="6" w16cid:durableId="1421214143">
    <w:abstractNumId w:val="7"/>
  </w:num>
  <w:num w:numId="7" w16cid:durableId="2010015001">
    <w:abstractNumId w:val="6"/>
  </w:num>
  <w:num w:numId="8" w16cid:durableId="1426924973">
    <w:abstractNumId w:val="5"/>
  </w:num>
  <w:num w:numId="9" w16cid:durableId="1820881350">
    <w:abstractNumId w:val="4"/>
  </w:num>
  <w:num w:numId="10" w16cid:durableId="1830906770">
    <w:abstractNumId w:val="3"/>
  </w:num>
  <w:num w:numId="11" w16cid:durableId="141624351">
    <w:abstractNumId w:val="2"/>
  </w:num>
  <w:num w:numId="12" w16cid:durableId="755907827">
    <w:abstractNumId w:val="1"/>
  </w:num>
  <w:num w:numId="13" w16cid:durableId="931546692">
    <w:abstractNumId w:val="0"/>
  </w:num>
  <w:num w:numId="14" w16cid:durableId="2021621182">
    <w:abstractNumId w:val="15"/>
  </w:num>
  <w:num w:numId="15" w16cid:durableId="4092296">
    <w:abstractNumId w:val="18"/>
  </w:num>
  <w:num w:numId="16" w16cid:durableId="1436054971">
    <w:abstractNumId w:val="13"/>
  </w:num>
  <w:num w:numId="17" w16cid:durableId="1392536838">
    <w:abstractNumId w:val="17"/>
  </w:num>
  <w:num w:numId="18" w16cid:durableId="1993219399">
    <w:abstractNumId w:val="10"/>
  </w:num>
  <w:num w:numId="19" w16cid:durableId="835732355">
    <w:abstractNumId w:val="23"/>
  </w:num>
  <w:num w:numId="20" w16cid:durableId="976423127">
    <w:abstractNumId w:val="19"/>
  </w:num>
  <w:num w:numId="21" w16cid:durableId="1048384488">
    <w:abstractNumId w:val="11"/>
  </w:num>
  <w:num w:numId="22" w16cid:durableId="1257593541">
    <w:abstractNumId w:val="16"/>
  </w:num>
  <w:num w:numId="23" w16cid:durableId="1712075372">
    <w:abstractNumId w:val="22"/>
  </w:num>
  <w:num w:numId="24" w16cid:durableId="209272053">
    <w:abstractNumId w:val="12"/>
  </w:num>
  <w:num w:numId="25" w16cid:durableId="1447969813">
    <w:abstractNumId w:val="14"/>
  </w:num>
  <w:num w:numId="26" w16cid:durableId="1239944434">
    <w:abstractNumId w:val="21"/>
  </w:num>
  <w:num w:numId="27" w16cid:durableId="281543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17"/>
    <w:rsid w:val="00006F62"/>
    <w:rsid w:val="00015507"/>
    <w:rsid w:val="0001582B"/>
    <w:rsid w:val="000602CB"/>
    <w:rsid w:val="0007149E"/>
    <w:rsid w:val="00082E6D"/>
    <w:rsid w:val="0009274F"/>
    <w:rsid w:val="000A4F59"/>
    <w:rsid w:val="000E10A1"/>
    <w:rsid w:val="000F6F53"/>
    <w:rsid w:val="0010712F"/>
    <w:rsid w:val="0011107E"/>
    <w:rsid w:val="00135C23"/>
    <w:rsid w:val="00137193"/>
    <w:rsid w:val="00141A4C"/>
    <w:rsid w:val="00193DDD"/>
    <w:rsid w:val="001B29CF"/>
    <w:rsid w:val="00232312"/>
    <w:rsid w:val="00245DD7"/>
    <w:rsid w:val="00252883"/>
    <w:rsid w:val="0028220F"/>
    <w:rsid w:val="0029269F"/>
    <w:rsid w:val="002D77E3"/>
    <w:rsid w:val="00311659"/>
    <w:rsid w:val="00323997"/>
    <w:rsid w:val="00356C14"/>
    <w:rsid w:val="00360C19"/>
    <w:rsid w:val="003A1254"/>
    <w:rsid w:val="003B7FA6"/>
    <w:rsid w:val="003F67A7"/>
    <w:rsid w:val="00440D95"/>
    <w:rsid w:val="00442956"/>
    <w:rsid w:val="00445342"/>
    <w:rsid w:val="00460E93"/>
    <w:rsid w:val="004E401B"/>
    <w:rsid w:val="0053045C"/>
    <w:rsid w:val="00544927"/>
    <w:rsid w:val="00545B7A"/>
    <w:rsid w:val="00557E35"/>
    <w:rsid w:val="00584EB7"/>
    <w:rsid w:val="005A0E87"/>
    <w:rsid w:val="005C4F47"/>
    <w:rsid w:val="00617B26"/>
    <w:rsid w:val="00622E9F"/>
    <w:rsid w:val="006270A9"/>
    <w:rsid w:val="00630D35"/>
    <w:rsid w:val="0063123A"/>
    <w:rsid w:val="00675956"/>
    <w:rsid w:val="00676587"/>
    <w:rsid w:val="00681034"/>
    <w:rsid w:val="006A3364"/>
    <w:rsid w:val="006B582C"/>
    <w:rsid w:val="006C3033"/>
    <w:rsid w:val="006F7A9E"/>
    <w:rsid w:val="006F7E27"/>
    <w:rsid w:val="00702429"/>
    <w:rsid w:val="00705944"/>
    <w:rsid w:val="00706247"/>
    <w:rsid w:val="00736677"/>
    <w:rsid w:val="00741202"/>
    <w:rsid w:val="0075155B"/>
    <w:rsid w:val="0076167E"/>
    <w:rsid w:val="0077481C"/>
    <w:rsid w:val="00787CAF"/>
    <w:rsid w:val="007A06A7"/>
    <w:rsid w:val="007C600A"/>
    <w:rsid w:val="00816216"/>
    <w:rsid w:val="00834D92"/>
    <w:rsid w:val="0087734B"/>
    <w:rsid w:val="008A2B4A"/>
    <w:rsid w:val="00976469"/>
    <w:rsid w:val="00986CA0"/>
    <w:rsid w:val="009B7B39"/>
    <w:rsid w:val="009C4DED"/>
    <w:rsid w:val="009D5933"/>
    <w:rsid w:val="009D657B"/>
    <w:rsid w:val="009F2555"/>
    <w:rsid w:val="00A0384B"/>
    <w:rsid w:val="00A0463F"/>
    <w:rsid w:val="00A147CA"/>
    <w:rsid w:val="00A35217"/>
    <w:rsid w:val="00A653DF"/>
    <w:rsid w:val="00A931C4"/>
    <w:rsid w:val="00B72C50"/>
    <w:rsid w:val="00B9624E"/>
    <w:rsid w:val="00BD768D"/>
    <w:rsid w:val="00C61F8E"/>
    <w:rsid w:val="00CD3455"/>
    <w:rsid w:val="00D63A26"/>
    <w:rsid w:val="00D66BAB"/>
    <w:rsid w:val="00D7548E"/>
    <w:rsid w:val="00DA614C"/>
    <w:rsid w:val="00DC36F0"/>
    <w:rsid w:val="00E072FD"/>
    <w:rsid w:val="00E255D4"/>
    <w:rsid w:val="00E3046B"/>
    <w:rsid w:val="00E40617"/>
    <w:rsid w:val="00E62A7E"/>
    <w:rsid w:val="00E63BB6"/>
    <w:rsid w:val="00E83E4B"/>
    <w:rsid w:val="00EC3D9F"/>
    <w:rsid w:val="00ED2268"/>
    <w:rsid w:val="00EE42A8"/>
    <w:rsid w:val="00F31B40"/>
    <w:rsid w:val="00F52D1C"/>
    <w:rsid w:val="00F8305E"/>
    <w:rsid w:val="00F86AA5"/>
    <w:rsid w:val="00F95461"/>
    <w:rsid w:val="00FB3617"/>
    <w:rsid w:val="00FB37B7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589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25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959D9AF4C4096856865B017D7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45125-9AED-4E7C-BCEB-0190958705D3}"/>
      </w:docPartPr>
      <w:docPartBody>
        <w:p w:rsidR="00C65C8A" w:rsidRDefault="0085160E">
          <w:pPr>
            <w:pStyle w:val="249959D9AF4C4096856865B017D70988"/>
          </w:pPr>
          <w:r>
            <w:t>Experience</w:t>
          </w:r>
        </w:p>
      </w:docPartBody>
    </w:docPart>
    <w:docPart>
      <w:docPartPr>
        <w:name w:val="78929BC5AC4F408F80567DC01A61A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BA69-3C8F-484C-9EA0-E586A2462B34}"/>
      </w:docPartPr>
      <w:docPartBody>
        <w:p w:rsidR="00C65C8A" w:rsidRDefault="0085160E">
          <w:pPr>
            <w:pStyle w:val="78929BC5AC4F408F80567DC01A61A80E"/>
          </w:pPr>
          <w:r>
            <w:t>Education</w:t>
          </w:r>
        </w:p>
      </w:docPartBody>
    </w:docPart>
    <w:docPart>
      <w:docPartPr>
        <w:name w:val="964160CE105D4C258CFD2DE2200F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4FBF8-2DBB-45A1-BF00-94DDC1C21D93}"/>
      </w:docPartPr>
      <w:docPartBody>
        <w:p w:rsidR="00C65C8A" w:rsidRDefault="0085160E">
          <w:pPr>
            <w:pStyle w:val="964160CE105D4C258CFD2DE2200F5EEC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486525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C"/>
    <w:rsid w:val="00007DC2"/>
    <w:rsid w:val="000A18B9"/>
    <w:rsid w:val="0017672C"/>
    <w:rsid w:val="00281D5A"/>
    <w:rsid w:val="004C67A2"/>
    <w:rsid w:val="005A2615"/>
    <w:rsid w:val="005D7242"/>
    <w:rsid w:val="0085160E"/>
    <w:rsid w:val="008960A1"/>
    <w:rsid w:val="008F2FE8"/>
    <w:rsid w:val="00B36DCD"/>
    <w:rsid w:val="00B81ACC"/>
    <w:rsid w:val="00BA0DCF"/>
    <w:rsid w:val="00C16835"/>
    <w:rsid w:val="00C65C8A"/>
    <w:rsid w:val="00CB321A"/>
    <w:rsid w:val="00D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959D9AF4C4096856865B017D70988">
    <w:name w:val="249959D9AF4C4096856865B017D7098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78929BC5AC4F408F80567DC01A61A80E">
    <w:name w:val="78929BC5AC4F408F80567DC01A61A80E"/>
  </w:style>
  <w:style w:type="paragraph" w:customStyle="1" w:styleId="964160CE105D4C258CFD2DE2200F5EEC">
    <w:name w:val="964160CE105D4C258CFD2DE2200F5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2022-06-06T16:40:00Z</dcterms:created>
  <dcterms:modified xsi:type="dcterms:W3CDTF">2022-06-13T17:45:00Z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