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RPr="00E40617" w14:paraId="2D1AB713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65FCC4E7" w14:textId="097B6B21" w:rsidR="00545B7A" w:rsidRPr="00E40617" w:rsidRDefault="00E40617" w:rsidP="00FB3617">
            <w:pPr>
              <w:pStyle w:val="Title"/>
              <w:rPr>
                <w:rFonts w:ascii="Arial" w:hAnsi="Arial" w:cs="Arial"/>
              </w:rPr>
            </w:pPr>
            <w:r w:rsidRPr="00E40617">
              <w:rPr>
                <w:rFonts w:ascii="Arial" w:hAnsi="Arial" w:cs="Arial"/>
              </w:rPr>
              <w:t>Sergio Munoz</w:t>
            </w:r>
          </w:p>
        </w:tc>
      </w:tr>
    </w:tbl>
    <w:p w14:paraId="74EE0F9E" w14:textId="7B0D2D76" w:rsidR="00141A4C" w:rsidRPr="00E40617" w:rsidRDefault="0009274F" w:rsidP="00545B7A">
      <w:pPr>
        <w:pStyle w:val="Contact"/>
        <w:rPr>
          <w:rFonts w:ascii="Arial" w:hAnsi="Arial" w:cs="Arial"/>
        </w:rPr>
      </w:pPr>
      <w:r>
        <w:rPr>
          <w:rFonts w:ascii="Arial" w:hAnsi="Arial" w:cs="Arial"/>
        </w:rPr>
        <w:t xml:space="preserve">Barranquilla, Colombia </w:t>
      </w:r>
      <w:r w:rsidR="00141A4C" w:rsidRPr="00E40617">
        <w:rPr>
          <w:rFonts w:ascii="Arial" w:hAnsi="Arial" w:cs="Arial"/>
        </w:rPr>
        <w:t>| </w:t>
      </w:r>
      <w:r>
        <w:rPr>
          <w:rFonts w:ascii="Arial" w:hAnsi="Arial" w:cs="Arial"/>
        </w:rPr>
        <w:t>+573016725985</w:t>
      </w:r>
      <w:r w:rsidR="00141A4C" w:rsidRPr="00E40617">
        <w:rPr>
          <w:rFonts w:ascii="Arial" w:hAnsi="Arial" w:cs="Arial"/>
        </w:rPr>
        <w:t> | </w:t>
      </w:r>
      <w:r>
        <w:rPr>
          <w:rFonts w:ascii="Arial" w:hAnsi="Arial" w:cs="Arial"/>
        </w:rPr>
        <w:t>sergio.pinilos.dev@gmail.com</w:t>
      </w:r>
    </w:p>
    <w:p w14:paraId="6BDA17AF" w14:textId="1F92AB81" w:rsidR="006270A9" w:rsidRPr="00E40617" w:rsidRDefault="006B582C" w:rsidP="00141A4C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0E10A1">
        <w:rPr>
          <w:rFonts w:ascii="Arial" w:hAnsi="Arial" w:cs="Arial"/>
        </w:rPr>
        <w:t xml:space="preserve"> &amp; Objective</w:t>
      </w:r>
    </w:p>
    <w:p w14:paraId="28CB7502" w14:textId="1EBBACAE" w:rsidR="006270A9" w:rsidRPr="00E40617" w:rsidRDefault="00976469" w:rsidP="002323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Meticulous web developer with over 5 years of hands-on experience and passion for responsive design and a firm believer in the mobile-first approach. Implemented </w:t>
      </w:r>
      <w:r w:rsidR="00630D3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new responsive website approach which increased mobile traffic by 20%.</w:t>
      </w:r>
    </w:p>
    <w:p w14:paraId="31C1C6B8" w14:textId="36BDA511" w:rsidR="00E40617" w:rsidRPr="00E40617" w:rsidRDefault="006B582C" w:rsidP="00E40617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Skills</w:t>
      </w:r>
    </w:p>
    <w:tbl>
      <w:tblPr>
        <w:tblW w:w="501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936"/>
        <w:gridCol w:w="20"/>
      </w:tblGrid>
      <w:tr w:rsidR="00E40617" w:rsidRPr="00E40617" w14:paraId="1792596D" w14:textId="77777777" w:rsidTr="00E40617">
        <w:tc>
          <w:tcPr>
            <w:tcW w:w="9936" w:type="dxa"/>
          </w:tcPr>
          <w:p w14:paraId="71F15AD4" w14:textId="1708BED6" w:rsidR="00E40617" w:rsidRPr="00E40617" w:rsidRDefault="00E40617" w:rsidP="00650015">
            <w:pPr>
              <w:pStyle w:val="ListBullet"/>
              <w:rPr>
                <w:rFonts w:ascii="Arial" w:hAnsi="Arial" w:cs="Arial"/>
              </w:rPr>
            </w:pPr>
            <w:r w:rsidRPr="00E40617">
              <w:rPr>
                <w:rFonts w:ascii="Arial" w:hAnsi="Arial" w:cs="Arial"/>
              </w:rPr>
              <w:t xml:space="preserve">Proficient: </w:t>
            </w:r>
            <w:r w:rsidR="00006F62">
              <w:rPr>
                <w:rFonts w:ascii="Noto Sans" w:hAnsi="Noto Sans" w:cs="Noto Sans"/>
                <w:color w:val="2D2D2D"/>
                <w:sz w:val="21"/>
                <w:szCs w:val="21"/>
              </w:rPr>
              <w:t xml:space="preserve"> JavaScript, React, </w:t>
            </w:r>
            <w:r w:rsidR="003F67A7">
              <w:rPr>
                <w:rFonts w:ascii="Noto Sans" w:hAnsi="Noto Sans" w:cs="Noto Sans"/>
                <w:color w:val="2D2D2D"/>
                <w:sz w:val="21"/>
                <w:szCs w:val="21"/>
              </w:rPr>
              <w:t>Typescript</w:t>
            </w:r>
            <w:r w:rsidR="00006F62">
              <w:rPr>
                <w:rFonts w:ascii="Noto Sans" w:hAnsi="Noto Sans" w:cs="Noto Sans"/>
                <w:color w:val="2D2D2D"/>
                <w:sz w:val="21"/>
                <w:szCs w:val="21"/>
              </w:rPr>
              <w:t>, Material UI, CSS, SASS, HTML</w:t>
            </w:r>
            <w:r w:rsidRPr="00E40617">
              <w:rPr>
                <w:rFonts w:ascii="Arial" w:hAnsi="Arial" w:cs="Arial"/>
              </w:rPr>
              <w:t>, Redux, Git</w:t>
            </w:r>
            <w:r w:rsidR="00622E9F">
              <w:rPr>
                <w:rFonts w:ascii="Arial" w:hAnsi="Arial" w:cs="Arial"/>
              </w:rPr>
              <w:t>, Scrum</w:t>
            </w:r>
          </w:p>
          <w:p w14:paraId="7884E899" w14:textId="236CF670" w:rsidR="007A06A7" w:rsidRPr="007A06A7" w:rsidRDefault="00E40617" w:rsidP="007A06A7">
            <w:pPr>
              <w:pStyle w:val="ListBullet"/>
              <w:rPr>
                <w:rFonts w:ascii="Arial" w:hAnsi="Arial" w:cs="Arial"/>
              </w:rPr>
            </w:pPr>
            <w:r w:rsidRPr="00E40617">
              <w:rPr>
                <w:rFonts w:ascii="Arial" w:hAnsi="Arial" w:cs="Arial"/>
              </w:rPr>
              <w:t>Knowl</w:t>
            </w:r>
            <w:r w:rsidR="006B582C">
              <w:rPr>
                <w:rFonts w:ascii="Arial" w:hAnsi="Arial" w:cs="Arial"/>
              </w:rPr>
              <w:t>ed</w:t>
            </w:r>
            <w:r w:rsidRPr="00E40617">
              <w:rPr>
                <w:rFonts w:ascii="Arial" w:hAnsi="Arial" w:cs="Arial"/>
              </w:rPr>
              <w:t>g</w:t>
            </w:r>
            <w:r w:rsidR="006B582C">
              <w:rPr>
                <w:rFonts w:ascii="Arial" w:hAnsi="Arial" w:cs="Arial"/>
              </w:rPr>
              <w:t>e</w:t>
            </w:r>
            <w:r w:rsidRPr="00E40617">
              <w:rPr>
                <w:rFonts w:ascii="Arial" w:hAnsi="Arial" w:cs="Arial"/>
              </w:rPr>
              <w:t xml:space="preserve">able: </w:t>
            </w:r>
            <w:r w:rsidR="003F67A7">
              <w:rPr>
                <w:rFonts w:ascii="Arial" w:hAnsi="Arial" w:cs="Arial"/>
              </w:rPr>
              <w:t xml:space="preserve">NodeJS, </w:t>
            </w:r>
            <w:r w:rsidR="00006F62">
              <w:rPr>
                <w:rFonts w:ascii="Arial" w:hAnsi="Arial" w:cs="Arial"/>
              </w:rPr>
              <w:t>Webpack</w:t>
            </w:r>
            <w:r w:rsidRPr="00E40617">
              <w:rPr>
                <w:rFonts w:ascii="Arial" w:hAnsi="Arial" w:cs="Arial"/>
              </w:rPr>
              <w:t>, Jest, Enzyme</w:t>
            </w:r>
            <w:r w:rsidR="00622E9F">
              <w:rPr>
                <w:rFonts w:ascii="Arial" w:hAnsi="Arial" w:cs="Arial"/>
              </w:rPr>
              <w:t>,</w:t>
            </w:r>
            <w:r w:rsidR="00006F62">
              <w:rPr>
                <w:rFonts w:ascii="Arial" w:hAnsi="Arial" w:cs="Arial"/>
              </w:rPr>
              <w:t xml:space="preserve"> Cypress</w:t>
            </w:r>
            <w:r w:rsidR="00006F62" w:rsidRPr="00E40617">
              <w:rPr>
                <w:rFonts w:ascii="Arial" w:hAnsi="Arial" w:cs="Arial"/>
              </w:rPr>
              <w:t xml:space="preserve">, </w:t>
            </w:r>
            <w:r w:rsidR="00006F62">
              <w:rPr>
                <w:rFonts w:ascii="Arial" w:hAnsi="Arial" w:cs="Arial"/>
              </w:rPr>
              <w:t>QA</w:t>
            </w:r>
          </w:p>
          <w:p w14:paraId="53367CFD" w14:textId="1FEE422A" w:rsidR="00440D95" w:rsidRPr="00E40617" w:rsidRDefault="00440D95" w:rsidP="00650015">
            <w:pPr>
              <w:pStyle w:val="ListBulle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 Skills: Flexibility, Time Management, Problem-Solving, Teamwork, Adaptability</w:t>
            </w:r>
          </w:p>
        </w:tc>
        <w:tc>
          <w:tcPr>
            <w:tcW w:w="20" w:type="dxa"/>
          </w:tcPr>
          <w:p w14:paraId="6C65C70E" w14:textId="77777777" w:rsidR="00E40617" w:rsidRPr="00E40617" w:rsidRDefault="00E40617" w:rsidP="00650015">
            <w:pPr>
              <w:pStyle w:val="ListBullet"/>
              <w:numPr>
                <w:ilvl w:val="0"/>
                <w:numId w:val="0"/>
              </w:numPr>
              <w:ind w:left="216"/>
              <w:rPr>
                <w:rFonts w:ascii="Arial" w:hAnsi="Arial" w:cs="Arial"/>
              </w:rPr>
            </w:pPr>
          </w:p>
        </w:tc>
      </w:tr>
    </w:tbl>
    <w:p w14:paraId="20549EE0" w14:textId="77777777" w:rsidR="0075155B" w:rsidRPr="00E40617" w:rsidRDefault="00A0384B" w:rsidP="0075155B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xperience:"/>
          <w:tag w:val="Experience:"/>
          <w:id w:val="694891199"/>
          <w:placeholder>
            <w:docPart w:val="249959D9AF4C4096856865B017D70988"/>
          </w:placeholder>
          <w:temporary/>
          <w:showingPlcHdr/>
          <w15:appearance w15:val="hidden"/>
        </w:sdtPr>
        <w:sdtEndPr/>
        <w:sdtContent>
          <w:r w:rsidR="0075155B" w:rsidRPr="00E40617">
            <w:rPr>
              <w:rFonts w:ascii="Arial" w:hAnsi="Arial" w:cs="Arial"/>
            </w:rPr>
            <w:t>Experience</w:t>
          </w:r>
        </w:sdtContent>
      </w:sdt>
    </w:p>
    <w:p w14:paraId="695FC659" w14:textId="2A539BDE" w:rsidR="0075155B" w:rsidRPr="00E40617" w:rsidRDefault="00E40617" w:rsidP="0075155B">
      <w:pPr>
        <w:pStyle w:val="Heading2"/>
        <w:rPr>
          <w:rFonts w:ascii="Arial" w:hAnsi="Arial" w:cs="Arial"/>
        </w:rPr>
      </w:pPr>
      <w:r w:rsidRPr="00E40617">
        <w:rPr>
          <w:rFonts w:ascii="Arial" w:hAnsi="Arial" w:cs="Arial"/>
        </w:rPr>
        <w:t>Frontend engineer</w:t>
      </w:r>
      <w:r w:rsidR="0075155B" w:rsidRPr="00E40617">
        <w:rPr>
          <w:rFonts w:ascii="Arial" w:hAnsi="Arial" w:cs="Arial"/>
        </w:rPr>
        <w:t> | </w:t>
      </w:r>
      <w:r w:rsidRPr="00E40617">
        <w:rPr>
          <w:rFonts w:ascii="Arial" w:hAnsi="Arial" w:cs="Arial"/>
        </w:rPr>
        <w:t>sonovista publicidad</w:t>
      </w:r>
      <w:r w:rsidR="0075155B" w:rsidRPr="00E40617">
        <w:rPr>
          <w:rFonts w:ascii="Arial" w:hAnsi="Arial" w:cs="Arial"/>
        </w:rPr>
        <w:t> | </w:t>
      </w:r>
      <w:r w:rsidRPr="00E40617">
        <w:rPr>
          <w:rFonts w:ascii="Arial" w:hAnsi="Arial" w:cs="Arial"/>
        </w:rPr>
        <w:t>04/2019 – 02/2922</w:t>
      </w:r>
    </w:p>
    <w:p w14:paraId="69BC305F" w14:textId="21C8A204" w:rsidR="00E40617" w:rsidRPr="00E40617" w:rsidRDefault="000602CB" w:rsidP="00FB3617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Experimented, explored and developed 5 new UI building blocks used to create smart, beautiful, enterprise-level software experiences.</w:t>
      </w:r>
    </w:p>
    <w:p w14:paraId="669ADC45" w14:textId="0400A0ED" w:rsidR="00F86AA5" w:rsidRDefault="000602CB" w:rsidP="00E40617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Built internal resources and assets with 4 data analytics.</w:t>
      </w:r>
    </w:p>
    <w:p w14:paraId="72BFB5F7" w14:textId="7E45507E" w:rsidR="00135C23" w:rsidRDefault="000602CB" w:rsidP="00135C2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Worked with </w:t>
      </w:r>
      <w:r w:rsidR="009D657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designers, 2 product managers and </w:t>
      </w:r>
      <w:r w:rsidR="00311659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developers to achieve design goals and directly helped advance the organization’s design system documentation.</w:t>
      </w:r>
    </w:p>
    <w:p w14:paraId="1028B6CB" w14:textId="6E8321C8" w:rsidR="00135C23" w:rsidRPr="00135C23" w:rsidRDefault="000602CB" w:rsidP="00135C2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Helped feature development teams align 45+ design intents with implementation through consultation and documentation.</w:t>
      </w:r>
    </w:p>
    <w:p w14:paraId="5E014118" w14:textId="22F0FE6D" w:rsidR="0075155B" w:rsidRPr="00E40617" w:rsidRDefault="00135C23" w:rsidP="0075155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frontend developer</w:t>
      </w:r>
      <w:r w:rsidR="0075155B" w:rsidRPr="00E40617">
        <w:rPr>
          <w:rFonts w:ascii="Arial" w:hAnsi="Arial" w:cs="Arial"/>
        </w:rPr>
        <w:t> | </w:t>
      </w:r>
      <w:r>
        <w:rPr>
          <w:rFonts w:ascii="Arial" w:hAnsi="Arial" w:cs="Arial"/>
        </w:rPr>
        <w:t>jsoftapps</w:t>
      </w:r>
      <w:r w:rsidR="0075155B" w:rsidRPr="00E40617">
        <w:rPr>
          <w:rFonts w:ascii="Arial" w:hAnsi="Arial" w:cs="Arial"/>
        </w:rPr>
        <w:t> | </w:t>
      </w:r>
      <w:r>
        <w:rPr>
          <w:rFonts w:ascii="Arial" w:hAnsi="Arial" w:cs="Arial"/>
        </w:rPr>
        <w:t>09/2018 – 03/2019</w:t>
      </w:r>
    </w:p>
    <w:p w14:paraId="24549755" w14:textId="4CE275D5" w:rsidR="006270A9" w:rsidRDefault="000602CB" w:rsidP="00135C2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Built 20 interactive, single-page React apps that could scale with both increase in interaction complexity and volume</w:t>
      </w:r>
    </w:p>
    <w:p w14:paraId="5B65D3F4" w14:textId="3BE831BC" w:rsidR="00135C23" w:rsidRDefault="000602CB" w:rsidP="00A653DF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Designed and developed </w:t>
      </w:r>
      <w:r w:rsidR="00702429">
        <w:rPr>
          <w:rFonts w:ascii="Arial" w:hAnsi="Arial" w:cs="Arial"/>
        </w:rPr>
        <w:t>1</w:t>
      </w:r>
      <w:r>
        <w:rPr>
          <w:rFonts w:ascii="Arial" w:hAnsi="Arial" w:cs="Arial"/>
        </w:rPr>
        <w:t>0+ productivity features that allowed collaborative textual authoring with live structured content</w:t>
      </w:r>
    </w:p>
    <w:p w14:paraId="39AE25C7" w14:textId="2763F16A" w:rsidR="00A653DF" w:rsidRDefault="000602CB" w:rsidP="00A653DF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Communicated nuanced ideas to 3 implementation teams and 2 feature creation teams.</w:t>
      </w:r>
    </w:p>
    <w:p w14:paraId="40314005" w14:textId="54EBA4B7" w:rsidR="000602CB" w:rsidRPr="00A653DF" w:rsidRDefault="000602CB" w:rsidP="00A653DF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Delivered outstanding UX for 5,000+ customers, driving the usability, look and feel of both mobile and web app to achieve 70+ new 5-star UI ratings.</w:t>
      </w:r>
    </w:p>
    <w:p w14:paraId="5C3E53BF" w14:textId="77777777" w:rsidR="00445342" w:rsidRPr="00E40617" w:rsidRDefault="00A0384B" w:rsidP="00445342">
      <w:pPr>
        <w:pStyle w:val="Heading1"/>
        <w:rPr>
          <w:rFonts w:ascii="Arial" w:eastAsiaTheme="minorHAnsi" w:hAnsi="Arial" w:cs="Arial"/>
          <w:color w:val="auto"/>
          <w:sz w:val="22"/>
          <w:szCs w:val="22"/>
        </w:rPr>
      </w:pPr>
      <w:sdt>
        <w:sdtPr>
          <w:rPr>
            <w:rFonts w:ascii="Arial" w:hAnsi="Arial" w:cs="Arial"/>
          </w:rPr>
          <w:id w:val="-1501033437"/>
          <w:placeholder>
            <w:docPart w:val="78929BC5AC4F408F80567DC01A61A80E"/>
          </w:placeholder>
          <w:temporary/>
          <w:showingPlcHdr/>
          <w15:appearance w15:val="hidden"/>
        </w:sdtPr>
        <w:sdtEndPr/>
        <w:sdtContent>
          <w:r w:rsidR="00FB3617" w:rsidRPr="00E40617">
            <w:rPr>
              <w:rFonts w:ascii="Arial" w:hAnsi="Arial" w:cs="Arial"/>
            </w:rPr>
            <w:t>Education</w:t>
          </w:r>
        </w:sdtContent>
      </w:sdt>
    </w:p>
    <w:p w14:paraId="1FA7E317" w14:textId="49A881FB" w:rsidR="006270A9" w:rsidRPr="00E40617" w:rsidRDefault="00A653DF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bachelor of science in computer engineering</w:t>
      </w:r>
      <w:r w:rsidR="009D5933" w:rsidRPr="00E40617">
        <w:rPr>
          <w:rFonts w:ascii="Arial" w:hAnsi="Arial" w:cs="Arial"/>
        </w:rPr>
        <w:t> | </w:t>
      </w:r>
      <w:r>
        <w:rPr>
          <w:rFonts w:ascii="Arial" w:hAnsi="Arial" w:cs="Arial"/>
        </w:rPr>
        <w:t>06/2017</w:t>
      </w:r>
      <w:r w:rsidR="009D5933" w:rsidRPr="00E40617">
        <w:rPr>
          <w:rFonts w:ascii="Arial" w:hAnsi="Arial" w:cs="Arial"/>
        </w:rPr>
        <w:t> | </w:t>
      </w:r>
      <w:r>
        <w:rPr>
          <w:rFonts w:ascii="Arial" w:hAnsi="Arial" w:cs="Arial"/>
        </w:rPr>
        <w:t>universidad del norte, Barranquilla, colombia</w:t>
      </w:r>
    </w:p>
    <w:p w14:paraId="3E20F846" w14:textId="77777777" w:rsidR="006270A9" w:rsidRPr="00E40617" w:rsidRDefault="00A0384B" w:rsidP="00545B7A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63174732"/>
          <w:placeholder>
            <w:docPart w:val="964160CE105D4C258CFD2DE2200F5EEC"/>
          </w:placeholder>
          <w:temporary/>
          <w:showingPlcHdr/>
          <w15:appearance w15:val="hidden"/>
        </w:sdtPr>
        <w:sdtEndPr/>
        <w:sdtContent>
          <w:r w:rsidR="00FB3617" w:rsidRPr="00E40617">
            <w:rPr>
              <w:rFonts w:ascii="Arial" w:hAnsi="Arial" w:cs="Arial"/>
            </w:rPr>
            <w:t>Activities and Interests</w:t>
          </w:r>
        </w:sdtContent>
      </w:sdt>
    </w:p>
    <w:p w14:paraId="11E16289" w14:textId="7DEA4AB4" w:rsidR="001B29CF" w:rsidRPr="00E40617" w:rsidRDefault="00A653DF" w:rsidP="00E255D4">
      <w:pPr>
        <w:rPr>
          <w:rFonts w:ascii="Arial" w:hAnsi="Arial" w:cs="Arial"/>
        </w:rPr>
      </w:pPr>
      <w:r>
        <w:rPr>
          <w:rFonts w:ascii="Arial" w:hAnsi="Arial" w:cs="Arial"/>
        </w:rPr>
        <w:t>Volleyball, learning new languages</w:t>
      </w:r>
      <w:r w:rsidR="006B582C">
        <w:rPr>
          <w:rFonts w:ascii="Arial" w:hAnsi="Arial" w:cs="Arial"/>
        </w:rPr>
        <w:t>, Yoga, Bodybuilding</w:t>
      </w:r>
    </w:p>
    <w:sectPr w:rsidR="001B29CF" w:rsidRPr="00E40617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AA50" w14:textId="77777777" w:rsidR="00A0384B" w:rsidRDefault="00A0384B">
      <w:pPr>
        <w:spacing w:after="0"/>
      </w:pPr>
      <w:r>
        <w:separator/>
      </w:r>
    </w:p>
  </w:endnote>
  <w:endnote w:type="continuationSeparator" w:id="0">
    <w:p w14:paraId="6C788F9F" w14:textId="77777777" w:rsidR="00A0384B" w:rsidRDefault="00A038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069D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5CD0F" w14:textId="77777777" w:rsidR="00A0384B" w:rsidRDefault="00A0384B">
      <w:pPr>
        <w:spacing w:after="0"/>
      </w:pPr>
      <w:r>
        <w:separator/>
      </w:r>
    </w:p>
  </w:footnote>
  <w:footnote w:type="continuationSeparator" w:id="0">
    <w:p w14:paraId="12720646" w14:textId="77777777" w:rsidR="00A0384B" w:rsidRDefault="00A038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01167988">
    <w:abstractNumId w:val="9"/>
  </w:num>
  <w:num w:numId="2" w16cid:durableId="741680329">
    <w:abstractNumId w:val="9"/>
    <w:lvlOverride w:ilvl="0">
      <w:startOverride w:val="1"/>
    </w:lvlOverride>
  </w:num>
  <w:num w:numId="3" w16cid:durableId="904606137">
    <w:abstractNumId w:val="9"/>
    <w:lvlOverride w:ilvl="0">
      <w:startOverride w:val="1"/>
    </w:lvlOverride>
  </w:num>
  <w:num w:numId="4" w16cid:durableId="728117919">
    <w:abstractNumId w:val="9"/>
    <w:lvlOverride w:ilvl="0">
      <w:startOverride w:val="1"/>
    </w:lvlOverride>
  </w:num>
  <w:num w:numId="5" w16cid:durableId="1292125743">
    <w:abstractNumId w:val="8"/>
  </w:num>
  <w:num w:numId="6" w16cid:durableId="1421214143">
    <w:abstractNumId w:val="7"/>
  </w:num>
  <w:num w:numId="7" w16cid:durableId="2010015001">
    <w:abstractNumId w:val="6"/>
  </w:num>
  <w:num w:numId="8" w16cid:durableId="1426924973">
    <w:abstractNumId w:val="5"/>
  </w:num>
  <w:num w:numId="9" w16cid:durableId="1820881350">
    <w:abstractNumId w:val="4"/>
  </w:num>
  <w:num w:numId="10" w16cid:durableId="1830906770">
    <w:abstractNumId w:val="3"/>
  </w:num>
  <w:num w:numId="11" w16cid:durableId="141624351">
    <w:abstractNumId w:val="2"/>
  </w:num>
  <w:num w:numId="12" w16cid:durableId="755907827">
    <w:abstractNumId w:val="1"/>
  </w:num>
  <w:num w:numId="13" w16cid:durableId="931546692">
    <w:abstractNumId w:val="0"/>
  </w:num>
  <w:num w:numId="14" w16cid:durableId="2021621182">
    <w:abstractNumId w:val="15"/>
  </w:num>
  <w:num w:numId="15" w16cid:durableId="4092296">
    <w:abstractNumId w:val="18"/>
  </w:num>
  <w:num w:numId="16" w16cid:durableId="1436054971">
    <w:abstractNumId w:val="13"/>
  </w:num>
  <w:num w:numId="17" w16cid:durableId="1392536838">
    <w:abstractNumId w:val="17"/>
  </w:num>
  <w:num w:numId="18" w16cid:durableId="1993219399">
    <w:abstractNumId w:val="10"/>
  </w:num>
  <w:num w:numId="19" w16cid:durableId="835732355">
    <w:abstractNumId w:val="23"/>
  </w:num>
  <w:num w:numId="20" w16cid:durableId="976423127">
    <w:abstractNumId w:val="19"/>
  </w:num>
  <w:num w:numId="21" w16cid:durableId="1048384488">
    <w:abstractNumId w:val="11"/>
  </w:num>
  <w:num w:numId="22" w16cid:durableId="1257593541">
    <w:abstractNumId w:val="16"/>
  </w:num>
  <w:num w:numId="23" w16cid:durableId="1712075372">
    <w:abstractNumId w:val="22"/>
  </w:num>
  <w:num w:numId="24" w16cid:durableId="209272053">
    <w:abstractNumId w:val="12"/>
  </w:num>
  <w:num w:numId="25" w16cid:durableId="1447969813">
    <w:abstractNumId w:val="14"/>
  </w:num>
  <w:num w:numId="26" w16cid:durableId="1239944434">
    <w:abstractNumId w:val="21"/>
  </w:num>
  <w:num w:numId="27" w16cid:durableId="2815437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oNotDisplayPageBoundaries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17"/>
    <w:rsid w:val="00006F62"/>
    <w:rsid w:val="00015507"/>
    <w:rsid w:val="0001582B"/>
    <w:rsid w:val="000602CB"/>
    <w:rsid w:val="0007149E"/>
    <w:rsid w:val="00082E6D"/>
    <w:rsid w:val="0009274F"/>
    <w:rsid w:val="000A4F59"/>
    <w:rsid w:val="000E10A1"/>
    <w:rsid w:val="000F6F53"/>
    <w:rsid w:val="0011107E"/>
    <w:rsid w:val="00135C23"/>
    <w:rsid w:val="00137193"/>
    <w:rsid w:val="00141A4C"/>
    <w:rsid w:val="00193DDD"/>
    <w:rsid w:val="001B29CF"/>
    <w:rsid w:val="00232312"/>
    <w:rsid w:val="00252883"/>
    <w:rsid w:val="0028220F"/>
    <w:rsid w:val="0029269F"/>
    <w:rsid w:val="002D77E3"/>
    <w:rsid w:val="00311659"/>
    <w:rsid w:val="00323997"/>
    <w:rsid w:val="00356C14"/>
    <w:rsid w:val="00360C19"/>
    <w:rsid w:val="003B7FA6"/>
    <w:rsid w:val="003F67A7"/>
    <w:rsid w:val="00440D95"/>
    <w:rsid w:val="00445342"/>
    <w:rsid w:val="00460E93"/>
    <w:rsid w:val="004E401B"/>
    <w:rsid w:val="0053045C"/>
    <w:rsid w:val="00544927"/>
    <w:rsid w:val="00545B7A"/>
    <w:rsid w:val="00557E35"/>
    <w:rsid w:val="00584EB7"/>
    <w:rsid w:val="005A0E87"/>
    <w:rsid w:val="005C4F47"/>
    <w:rsid w:val="00617B26"/>
    <w:rsid w:val="00622E9F"/>
    <w:rsid w:val="006270A9"/>
    <w:rsid w:val="00630D35"/>
    <w:rsid w:val="0063123A"/>
    <w:rsid w:val="00675956"/>
    <w:rsid w:val="00676587"/>
    <w:rsid w:val="00681034"/>
    <w:rsid w:val="006A3364"/>
    <w:rsid w:val="006B582C"/>
    <w:rsid w:val="006C3033"/>
    <w:rsid w:val="006F7A9E"/>
    <w:rsid w:val="00702429"/>
    <w:rsid w:val="00705944"/>
    <w:rsid w:val="00706247"/>
    <w:rsid w:val="00741202"/>
    <w:rsid w:val="0075155B"/>
    <w:rsid w:val="0076167E"/>
    <w:rsid w:val="0077481C"/>
    <w:rsid w:val="00787CAF"/>
    <w:rsid w:val="007A06A7"/>
    <w:rsid w:val="00816216"/>
    <w:rsid w:val="00834D92"/>
    <w:rsid w:val="0087734B"/>
    <w:rsid w:val="008A2B4A"/>
    <w:rsid w:val="00976469"/>
    <w:rsid w:val="00986CA0"/>
    <w:rsid w:val="009B7B39"/>
    <w:rsid w:val="009C4DED"/>
    <w:rsid w:val="009D5933"/>
    <w:rsid w:val="009D657B"/>
    <w:rsid w:val="009F2555"/>
    <w:rsid w:val="00A0384B"/>
    <w:rsid w:val="00A0463F"/>
    <w:rsid w:val="00A147CA"/>
    <w:rsid w:val="00A35217"/>
    <w:rsid w:val="00A653DF"/>
    <w:rsid w:val="00A931C4"/>
    <w:rsid w:val="00B72C50"/>
    <w:rsid w:val="00B9624E"/>
    <w:rsid w:val="00BD768D"/>
    <w:rsid w:val="00C61F8E"/>
    <w:rsid w:val="00D63A26"/>
    <w:rsid w:val="00D66BAB"/>
    <w:rsid w:val="00D7548E"/>
    <w:rsid w:val="00DA614C"/>
    <w:rsid w:val="00DC36F0"/>
    <w:rsid w:val="00E072FD"/>
    <w:rsid w:val="00E255D4"/>
    <w:rsid w:val="00E3046B"/>
    <w:rsid w:val="00E40617"/>
    <w:rsid w:val="00E62A7E"/>
    <w:rsid w:val="00E63BB6"/>
    <w:rsid w:val="00E83E4B"/>
    <w:rsid w:val="00EC3D9F"/>
    <w:rsid w:val="00ED2268"/>
    <w:rsid w:val="00EE42A8"/>
    <w:rsid w:val="00F31B40"/>
    <w:rsid w:val="00F52D1C"/>
    <w:rsid w:val="00F8305E"/>
    <w:rsid w:val="00F86AA5"/>
    <w:rsid w:val="00F95461"/>
    <w:rsid w:val="00FB3617"/>
    <w:rsid w:val="00FB37B7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589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r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9959D9AF4C4096856865B017D7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45125-9AED-4E7C-BCEB-0190958705D3}"/>
      </w:docPartPr>
      <w:docPartBody>
        <w:p w:rsidR="00C65C8A" w:rsidRDefault="0085160E">
          <w:pPr>
            <w:pStyle w:val="249959D9AF4C4096856865B017D70988"/>
          </w:pPr>
          <w:r>
            <w:t>Experience</w:t>
          </w:r>
        </w:p>
      </w:docPartBody>
    </w:docPart>
    <w:docPart>
      <w:docPartPr>
        <w:name w:val="78929BC5AC4F408F80567DC01A61A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0BA69-3C8F-484C-9EA0-E586A2462B34}"/>
      </w:docPartPr>
      <w:docPartBody>
        <w:p w:rsidR="00C65C8A" w:rsidRDefault="0085160E">
          <w:pPr>
            <w:pStyle w:val="78929BC5AC4F408F80567DC01A61A80E"/>
          </w:pPr>
          <w:r>
            <w:t>Education</w:t>
          </w:r>
        </w:p>
      </w:docPartBody>
    </w:docPart>
    <w:docPart>
      <w:docPartPr>
        <w:name w:val="964160CE105D4C258CFD2DE2200F5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4FBF8-2DBB-45A1-BF00-94DDC1C21D93}"/>
      </w:docPartPr>
      <w:docPartBody>
        <w:p w:rsidR="00C65C8A" w:rsidRDefault="0085160E">
          <w:pPr>
            <w:pStyle w:val="964160CE105D4C258CFD2DE2200F5EEC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3486525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2C"/>
    <w:rsid w:val="00007DC2"/>
    <w:rsid w:val="000A18B9"/>
    <w:rsid w:val="0017672C"/>
    <w:rsid w:val="00281D5A"/>
    <w:rsid w:val="004C67A2"/>
    <w:rsid w:val="005A2615"/>
    <w:rsid w:val="0085160E"/>
    <w:rsid w:val="008F2FE8"/>
    <w:rsid w:val="00B36DCD"/>
    <w:rsid w:val="00B81ACC"/>
    <w:rsid w:val="00BA0DCF"/>
    <w:rsid w:val="00C16835"/>
    <w:rsid w:val="00C65C8A"/>
    <w:rsid w:val="00CB321A"/>
    <w:rsid w:val="00D8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9959D9AF4C4096856865B017D70988">
    <w:name w:val="249959D9AF4C4096856865B017D70988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78929BC5AC4F408F80567DC01A61A80E">
    <w:name w:val="78929BC5AC4F408F80567DC01A61A80E"/>
  </w:style>
  <w:style w:type="paragraph" w:customStyle="1" w:styleId="964160CE105D4C258CFD2DE2200F5EEC">
    <w:name w:val="964160CE105D4C258CFD2DE2200F5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2022-06-06T16:40:00Z</dcterms:created>
  <dcterms:modified xsi:type="dcterms:W3CDTF">2022-06-07T02:07:00Z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