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E40617" w14:paraId="2D1AB713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5FCC4E7" w14:textId="097B6B21" w:rsidR="00545B7A" w:rsidRPr="00E40617" w:rsidRDefault="00E40617" w:rsidP="00FB3617">
            <w:pPr>
              <w:pStyle w:val="Title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>Sergio Munoz</w:t>
            </w:r>
          </w:p>
        </w:tc>
      </w:tr>
    </w:tbl>
    <w:p w14:paraId="74EE0F9E" w14:textId="7B0D2D76" w:rsidR="00141A4C" w:rsidRPr="00E40617" w:rsidRDefault="0009274F" w:rsidP="00545B7A">
      <w:pPr>
        <w:pStyle w:val="Contact"/>
        <w:rPr>
          <w:rFonts w:ascii="Arial" w:hAnsi="Arial" w:cs="Arial"/>
        </w:rPr>
      </w:pPr>
      <w:r>
        <w:rPr>
          <w:rFonts w:ascii="Arial" w:hAnsi="Arial" w:cs="Arial"/>
        </w:rPr>
        <w:t xml:space="preserve">Barranquilla, Colombia </w:t>
      </w:r>
      <w:r w:rsidR="00141A4C" w:rsidRPr="00E40617">
        <w:rPr>
          <w:rFonts w:ascii="Arial" w:hAnsi="Arial" w:cs="Arial"/>
        </w:rPr>
        <w:t>| </w:t>
      </w:r>
      <w:r>
        <w:rPr>
          <w:rFonts w:ascii="Arial" w:hAnsi="Arial" w:cs="Arial"/>
        </w:rPr>
        <w:t>+573016725985</w:t>
      </w:r>
      <w:r w:rsidR="00141A4C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sergio.pinilos.dev@gmail.com</w:t>
      </w:r>
    </w:p>
    <w:p w14:paraId="6BDA17AF" w14:textId="1F92AB81" w:rsidR="006270A9" w:rsidRPr="00E40617" w:rsidRDefault="006B582C" w:rsidP="00141A4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0E10A1">
        <w:rPr>
          <w:rFonts w:ascii="Arial" w:hAnsi="Arial" w:cs="Arial"/>
        </w:rPr>
        <w:t xml:space="preserve"> &amp; Objective</w:t>
      </w:r>
    </w:p>
    <w:p w14:paraId="28CB7502" w14:textId="40FA5C52" w:rsidR="006270A9" w:rsidRPr="00E40617" w:rsidRDefault="00E40617" w:rsidP="00232312">
      <w:pPr>
        <w:rPr>
          <w:rFonts w:ascii="Arial" w:hAnsi="Arial" w:cs="Arial"/>
        </w:rPr>
      </w:pPr>
      <w:r w:rsidRPr="00E40617">
        <w:rPr>
          <w:rFonts w:ascii="Arial" w:hAnsi="Arial" w:cs="Arial"/>
        </w:rPr>
        <w:t>Front</w:t>
      </w:r>
      <w:r w:rsidR="00D63A26">
        <w:rPr>
          <w:rFonts w:ascii="Arial" w:hAnsi="Arial" w:cs="Arial"/>
        </w:rPr>
        <w:t>e</w:t>
      </w:r>
      <w:r w:rsidRPr="00E40617">
        <w:rPr>
          <w:rFonts w:ascii="Arial" w:hAnsi="Arial" w:cs="Arial"/>
        </w:rPr>
        <w:t>nd Engineer with proven experience in helping companies create and maintain a better code base for reusability. Passionate about learning and development with a desire to apply skills on a larger development team. Eager to tackle more complex problems and continue to find ways to maximize user efficiency.</w:t>
      </w:r>
    </w:p>
    <w:p w14:paraId="31C1C6B8" w14:textId="36BDA511" w:rsidR="00E40617" w:rsidRPr="00E40617" w:rsidRDefault="006B582C" w:rsidP="00E4061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Skills</w:t>
      </w: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936"/>
        <w:gridCol w:w="20"/>
      </w:tblGrid>
      <w:tr w:rsidR="00E40617" w:rsidRPr="00E40617" w14:paraId="1792596D" w14:textId="77777777" w:rsidTr="00E40617">
        <w:tc>
          <w:tcPr>
            <w:tcW w:w="9936" w:type="dxa"/>
          </w:tcPr>
          <w:p w14:paraId="71F15AD4" w14:textId="1F7E76F2" w:rsidR="00E40617" w:rsidRPr="00E40617" w:rsidRDefault="00E40617" w:rsidP="00650015">
            <w:pPr>
              <w:pStyle w:val="ListBullet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 xml:space="preserve">Proficient: </w:t>
            </w:r>
            <w:r w:rsidR="00006F62">
              <w:rPr>
                <w:rFonts w:ascii="Noto Sans" w:hAnsi="Noto Sans" w:cs="Noto Sans"/>
                <w:color w:val="2D2D2D"/>
                <w:sz w:val="21"/>
                <w:szCs w:val="21"/>
              </w:rPr>
              <w:t> JavaScript,</w:t>
            </w:r>
            <w:r w:rsidR="00A00A47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 TypeScript,</w:t>
            </w:r>
            <w:r w:rsidR="00006F62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 React, CSS, SASS, HTML</w:t>
            </w:r>
            <w:r w:rsidRPr="00E40617">
              <w:rPr>
                <w:rFonts w:ascii="Arial" w:hAnsi="Arial" w:cs="Arial"/>
              </w:rPr>
              <w:t>, Redux, Git</w:t>
            </w:r>
            <w:r w:rsidR="00A00A47">
              <w:rPr>
                <w:rFonts w:ascii="Arial" w:hAnsi="Arial" w:cs="Arial"/>
              </w:rPr>
              <w:t>Hub, Unit Testing,</w:t>
            </w:r>
            <w:r w:rsidR="00622E9F">
              <w:rPr>
                <w:rFonts w:ascii="Arial" w:hAnsi="Arial" w:cs="Arial"/>
              </w:rPr>
              <w:t xml:space="preserve"> Scrum</w:t>
            </w:r>
          </w:p>
          <w:p w14:paraId="53367CFD" w14:textId="1C9B8DDB" w:rsidR="00E40617" w:rsidRPr="00E40617" w:rsidRDefault="00E40617" w:rsidP="00650015">
            <w:pPr>
              <w:pStyle w:val="ListBullet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>Knowl</w:t>
            </w:r>
            <w:r w:rsidR="006B582C">
              <w:rPr>
                <w:rFonts w:ascii="Arial" w:hAnsi="Arial" w:cs="Arial"/>
              </w:rPr>
              <w:t>ed</w:t>
            </w:r>
            <w:r w:rsidRPr="00E40617">
              <w:rPr>
                <w:rFonts w:ascii="Arial" w:hAnsi="Arial" w:cs="Arial"/>
              </w:rPr>
              <w:t>g</w:t>
            </w:r>
            <w:r w:rsidR="006B582C">
              <w:rPr>
                <w:rFonts w:ascii="Arial" w:hAnsi="Arial" w:cs="Arial"/>
              </w:rPr>
              <w:t>e</w:t>
            </w:r>
            <w:r w:rsidRPr="00E40617">
              <w:rPr>
                <w:rFonts w:ascii="Arial" w:hAnsi="Arial" w:cs="Arial"/>
              </w:rPr>
              <w:t xml:space="preserve">able: </w:t>
            </w:r>
            <w:r w:rsidR="00006F62">
              <w:rPr>
                <w:rFonts w:ascii="Arial" w:hAnsi="Arial" w:cs="Arial"/>
              </w:rPr>
              <w:t>Webpack</w:t>
            </w:r>
            <w:r w:rsidRPr="00E40617">
              <w:rPr>
                <w:rFonts w:ascii="Arial" w:hAnsi="Arial" w:cs="Arial"/>
              </w:rPr>
              <w:t>, Jest, Enzyme</w:t>
            </w:r>
            <w:r w:rsidR="00622E9F">
              <w:rPr>
                <w:rFonts w:ascii="Arial" w:hAnsi="Arial" w:cs="Arial"/>
              </w:rPr>
              <w:t>,</w:t>
            </w:r>
            <w:r w:rsidR="00006F62">
              <w:rPr>
                <w:rFonts w:ascii="Arial" w:hAnsi="Arial" w:cs="Arial"/>
              </w:rPr>
              <w:t xml:space="preserve"> Cypress</w:t>
            </w:r>
            <w:r w:rsidR="00006F62" w:rsidRPr="00E40617">
              <w:rPr>
                <w:rFonts w:ascii="Arial" w:hAnsi="Arial" w:cs="Arial"/>
              </w:rPr>
              <w:t xml:space="preserve">, </w:t>
            </w:r>
            <w:r w:rsidR="00006F62">
              <w:rPr>
                <w:rFonts w:ascii="Arial" w:hAnsi="Arial" w:cs="Arial"/>
              </w:rPr>
              <w:t>QA</w:t>
            </w:r>
          </w:p>
        </w:tc>
        <w:tc>
          <w:tcPr>
            <w:tcW w:w="20" w:type="dxa"/>
          </w:tcPr>
          <w:p w14:paraId="6C65C70E" w14:textId="77777777" w:rsidR="00E40617" w:rsidRPr="00E40617" w:rsidRDefault="00E40617" w:rsidP="00650015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Arial" w:hAnsi="Arial" w:cs="Arial"/>
              </w:rPr>
            </w:pPr>
          </w:p>
        </w:tc>
      </w:tr>
    </w:tbl>
    <w:p w14:paraId="20549EE0" w14:textId="77777777" w:rsidR="0075155B" w:rsidRPr="00E40617" w:rsidRDefault="009D33F4" w:rsidP="0075155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694891199"/>
          <w:placeholder>
            <w:docPart w:val="249959D9AF4C4096856865B017D70988"/>
          </w:placeholder>
          <w:temporary/>
          <w:showingPlcHdr/>
          <w15:appearance w15:val="hidden"/>
        </w:sdtPr>
        <w:sdtEndPr/>
        <w:sdtContent>
          <w:r w:rsidR="0075155B" w:rsidRPr="00E40617">
            <w:rPr>
              <w:rFonts w:ascii="Arial" w:hAnsi="Arial" w:cs="Arial"/>
            </w:rPr>
            <w:t>Experience</w:t>
          </w:r>
        </w:sdtContent>
      </w:sdt>
    </w:p>
    <w:p w14:paraId="695FC659" w14:textId="2A539BDE" w:rsidR="0075155B" w:rsidRPr="00E40617" w:rsidRDefault="00E40617" w:rsidP="0075155B">
      <w:pPr>
        <w:pStyle w:val="Heading2"/>
        <w:rPr>
          <w:rFonts w:ascii="Arial" w:hAnsi="Arial" w:cs="Arial"/>
        </w:rPr>
      </w:pPr>
      <w:r w:rsidRPr="00E40617">
        <w:rPr>
          <w:rFonts w:ascii="Arial" w:hAnsi="Arial" w:cs="Arial"/>
        </w:rPr>
        <w:t>Frontend engineer</w:t>
      </w:r>
      <w:r w:rsidR="0075155B" w:rsidRPr="00E40617">
        <w:rPr>
          <w:rFonts w:ascii="Arial" w:hAnsi="Arial" w:cs="Arial"/>
        </w:rPr>
        <w:t> | </w:t>
      </w:r>
      <w:r w:rsidRPr="00E40617">
        <w:rPr>
          <w:rFonts w:ascii="Arial" w:hAnsi="Arial" w:cs="Arial"/>
        </w:rPr>
        <w:t>sonovista publicidad</w:t>
      </w:r>
      <w:r w:rsidR="0075155B" w:rsidRPr="00E40617">
        <w:rPr>
          <w:rFonts w:ascii="Arial" w:hAnsi="Arial" w:cs="Arial"/>
        </w:rPr>
        <w:t> | </w:t>
      </w:r>
      <w:r w:rsidRPr="00E40617">
        <w:rPr>
          <w:rFonts w:ascii="Arial" w:hAnsi="Arial" w:cs="Arial"/>
        </w:rPr>
        <w:t>04/2019 – 02/2922</w:t>
      </w:r>
    </w:p>
    <w:p w14:paraId="69BC305F" w14:textId="1EC31455" w:rsidR="00E40617" w:rsidRPr="00E40617" w:rsidRDefault="00E40617" w:rsidP="00FB3617">
      <w:pPr>
        <w:pStyle w:val="ListBullet"/>
        <w:rPr>
          <w:rFonts w:ascii="Arial" w:hAnsi="Arial" w:cs="Arial"/>
        </w:rPr>
      </w:pPr>
      <w:r w:rsidRPr="00E40617">
        <w:rPr>
          <w:rFonts w:ascii="Arial" w:hAnsi="Arial" w:cs="Arial"/>
        </w:rPr>
        <w:t>Generated $50k in annual ad revenue as a system administrator of a large network of websites.</w:t>
      </w:r>
    </w:p>
    <w:p w14:paraId="669ADC45" w14:textId="7B9DEE3A" w:rsidR="00F86AA5" w:rsidRDefault="00E40617" w:rsidP="00E40617">
      <w:pPr>
        <w:pStyle w:val="ListBullet"/>
        <w:rPr>
          <w:rFonts w:ascii="Arial" w:hAnsi="Arial" w:cs="Arial"/>
        </w:rPr>
      </w:pPr>
      <w:r w:rsidRPr="00E40617">
        <w:rPr>
          <w:rFonts w:ascii="Arial" w:hAnsi="Arial" w:cs="Arial"/>
        </w:rPr>
        <w:t xml:space="preserve">Designed and implemented </w:t>
      </w:r>
      <w:r w:rsidR="00135C23">
        <w:rPr>
          <w:rFonts w:ascii="Arial" w:hAnsi="Arial" w:cs="Arial"/>
        </w:rPr>
        <w:t>web applications along with 3</w:t>
      </w:r>
      <w:r w:rsidR="00135C23" w:rsidRPr="00135C23">
        <w:rPr>
          <w:rFonts w:ascii="Arial" w:hAnsi="Arial" w:cs="Arial"/>
          <w:vertAlign w:val="superscript"/>
        </w:rPr>
        <w:t>rd</w:t>
      </w:r>
      <w:r w:rsidR="00135C23">
        <w:rPr>
          <w:rFonts w:ascii="Arial" w:hAnsi="Arial" w:cs="Arial"/>
        </w:rPr>
        <w:t>-party software integrations as a web team liaison for all inter-departmental and customer-facing projects.</w:t>
      </w:r>
    </w:p>
    <w:p w14:paraId="72BFB5F7" w14:textId="6EB0D001" w:rsidR="00135C23" w:rsidRDefault="00135C23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Developed a Node.js server to validate membership and track digital badges being used, saving company $22.5k.</w:t>
      </w:r>
    </w:p>
    <w:p w14:paraId="1028B6CB" w14:textId="033EAAC0" w:rsidR="00135C23" w:rsidRPr="00135C23" w:rsidRDefault="00135C23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Mentored 3 team members, enabling them to achieve professional growth and personal goals.</w:t>
      </w:r>
    </w:p>
    <w:p w14:paraId="5E014118" w14:textId="22F0FE6D" w:rsidR="0075155B" w:rsidRPr="00E40617" w:rsidRDefault="00135C23" w:rsidP="0075155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frontend developer</w:t>
      </w:r>
      <w:r w:rsidR="0075155B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jsoftapps</w:t>
      </w:r>
      <w:r w:rsidR="0075155B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09/2018 – 03/2019</w:t>
      </w:r>
    </w:p>
    <w:p w14:paraId="24549755" w14:textId="1B43CBB1" w:rsidR="006270A9" w:rsidRDefault="00135C23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Developed real estate valuation, analytics and platform technology solutions as part of a 5-person team</w:t>
      </w:r>
      <w:r w:rsidR="00A653DF">
        <w:rPr>
          <w:rFonts w:ascii="Arial" w:hAnsi="Arial" w:cs="Arial"/>
        </w:rPr>
        <w:t>.</w:t>
      </w:r>
    </w:p>
    <w:p w14:paraId="5B65D3F4" w14:textId="12EA182D" w:rsidR="00135C23" w:rsidRDefault="00135C23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Rebuilt 4-year-old SaaS application in React 15 and Redux with full user experience </w:t>
      </w:r>
      <w:r w:rsidR="00A653DF">
        <w:rPr>
          <w:rFonts w:ascii="Arial" w:hAnsi="Arial" w:cs="Arial"/>
        </w:rPr>
        <w:t>re</w:t>
      </w:r>
      <w:r>
        <w:rPr>
          <w:rFonts w:ascii="Arial" w:hAnsi="Arial" w:cs="Arial"/>
        </w:rPr>
        <w:t>design.</w:t>
      </w:r>
    </w:p>
    <w:p w14:paraId="39AE25C7" w14:textId="1C42079D" w:rsidR="00A653DF" w:rsidRPr="00A653DF" w:rsidRDefault="00A653DF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Created non-technical descriptions of operations and workflow to enable non-coding team to function with minimal interruption.</w:t>
      </w:r>
    </w:p>
    <w:p w14:paraId="5C3E53BF" w14:textId="77777777" w:rsidR="00445342" w:rsidRPr="00E40617" w:rsidRDefault="009D33F4" w:rsidP="00445342">
      <w:pPr>
        <w:pStyle w:val="Heading1"/>
        <w:rPr>
          <w:rFonts w:ascii="Arial" w:eastAsiaTheme="minorHAnsi" w:hAnsi="Arial" w:cs="Arial"/>
          <w:color w:val="auto"/>
          <w:sz w:val="22"/>
          <w:szCs w:val="22"/>
        </w:rPr>
      </w:pPr>
      <w:sdt>
        <w:sdtPr>
          <w:rPr>
            <w:rFonts w:ascii="Arial" w:hAnsi="Arial" w:cs="Arial"/>
          </w:rPr>
          <w:id w:val="-1501033437"/>
          <w:placeholder>
            <w:docPart w:val="78929BC5AC4F408F80567DC01A61A80E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Education</w:t>
          </w:r>
        </w:sdtContent>
      </w:sdt>
    </w:p>
    <w:p w14:paraId="1FA7E317" w14:textId="49A881FB" w:rsidR="006270A9" w:rsidRPr="00E40617" w:rsidRDefault="00A653DF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bachelor of science in computer engineering</w:t>
      </w:r>
      <w:r w:rsidR="009D5933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06/2017</w:t>
      </w:r>
      <w:r w:rsidR="009D5933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universidad del norte, Barranquilla, colombia</w:t>
      </w:r>
    </w:p>
    <w:p w14:paraId="3E20F846" w14:textId="77777777" w:rsidR="006270A9" w:rsidRPr="00E40617" w:rsidRDefault="009D33F4" w:rsidP="00545B7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63174732"/>
          <w:placeholder>
            <w:docPart w:val="964160CE105D4C258CFD2DE2200F5EEC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Activities and Interests</w:t>
          </w:r>
        </w:sdtContent>
      </w:sdt>
    </w:p>
    <w:p w14:paraId="11E16289" w14:textId="7DEA4AB4" w:rsidR="001B29CF" w:rsidRPr="00E40617" w:rsidRDefault="00A653DF" w:rsidP="00E255D4">
      <w:pPr>
        <w:rPr>
          <w:rFonts w:ascii="Arial" w:hAnsi="Arial" w:cs="Arial"/>
        </w:rPr>
      </w:pPr>
      <w:r>
        <w:rPr>
          <w:rFonts w:ascii="Arial" w:hAnsi="Arial" w:cs="Arial"/>
        </w:rPr>
        <w:t>Volleyball, learning new languages</w:t>
      </w:r>
      <w:r w:rsidR="006B582C">
        <w:rPr>
          <w:rFonts w:ascii="Arial" w:hAnsi="Arial" w:cs="Arial"/>
        </w:rPr>
        <w:t>, Yoga, Bodybuilding</w:t>
      </w:r>
    </w:p>
    <w:sectPr w:rsidR="001B29CF" w:rsidRPr="00E40617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42F0" w14:textId="77777777" w:rsidR="009D33F4" w:rsidRDefault="009D33F4">
      <w:pPr>
        <w:spacing w:after="0"/>
      </w:pPr>
      <w:r>
        <w:separator/>
      </w:r>
    </w:p>
  </w:endnote>
  <w:endnote w:type="continuationSeparator" w:id="0">
    <w:p w14:paraId="0DB460FC" w14:textId="77777777" w:rsidR="009D33F4" w:rsidRDefault="009D3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69D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D8C2" w14:textId="77777777" w:rsidR="009D33F4" w:rsidRDefault="009D33F4">
      <w:pPr>
        <w:spacing w:after="0"/>
      </w:pPr>
      <w:r>
        <w:separator/>
      </w:r>
    </w:p>
  </w:footnote>
  <w:footnote w:type="continuationSeparator" w:id="0">
    <w:p w14:paraId="53C658AC" w14:textId="77777777" w:rsidR="009D33F4" w:rsidRDefault="009D33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1167988">
    <w:abstractNumId w:val="9"/>
  </w:num>
  <w:num w:numId="2" w16cid:durableId="741680329">
    <w:abstractNumId w:val="9"/>
    <w:lvlOverride w:ilvl="0">
      <w:startOverride w:val="1"/>
    </w:lvlOverride>
  </w:num>
  <w:num w:numId="3" w16cid:durableId="904606137">
    <w:abstractNumId w:val="9"/>
    <w:lvlOverride w:ilvl="0">
      <w:startOverride w:val="1"/>
    </w:lvlOverride>
  </w:num>
  <w:num w:numId="4" w16cid:durableId="728117919">
    <w:abstractNumId w:val="9"/>
    <w:lvlOverride w:ilvl="0">
      <w:startOverride w:val="1"/>
    </w:lvlOverride>
  </w:num>
  <w:num w:numId="5" w16cid:durableId="1292125743">
    <w:abstractNumId w:val="8"/>
  </w:num>
  <w:num w:numId="6" w16cid:durableId="1421214143">
    <w:abstractNumId w:val="7"/>
  </w:num>
  <w:num w:numId="7" w16cid:durableId="2010015001">
    <w:abstractNumId w:val="6"/>
  </w:num>
  <w:num w:numId="8" w16cid:durableId="1426924973">
    <w:abstractNumId w:val="5"/>
  </w:num>
  <w:num w:numId="9" w16cid:durableId="1820881350">
    <w:abstractNumId w:val="4"/>
  </w:num>
  <w:num w:numId="10" w16cid:durableId="1830906770">
    <w:abstractNumId w:val="3"/>
  </w:num>
  <w:num w:numId="11" w16cid:durableId="141624351">
    <w:abstractNumId w:val="2"/>
  </w:num>
  <w:num w:numId="12" w16cid:durableId="755907827">
    <w:abstractNumId w:val="1"/>
  </w:num>
  <w:num w:numId="13" w16cid:durableId="931546692">
    <w:abstractNumId w:val="0"/>
  </w:num>
  <w:num w:numId="14" w16cid:durableId="2021621182">
    <w:abstractNumId w:val="15"/>
  </w:num>
  <w:num w:numId="15" w16cid:durableId="4092296">
    <w:abstractNumId w:val="18"/>
  </w:num>
  <w:num w:numId="16" w16cid:durableId="1436054971">
    <w:abstractNumId w:val="13"/>
  </w:num>
  <w:num w:numId="17" w16cid:durableId="1392536838">
    <w:abstractNumId w:val="17"/>
  </w:num>
  <w:num w:numId="18" w16cid:durableId="1993219399">
    <w:abstractNumId w:val="10"/>
  </w:num>
  <w:num w:numId="19" w16cid:durableId="835732355">
    <w:abstractNumId w:val="23"/>
  </w:num>
  <w:num w:numId="20" w16cid:durableId="976423127">
    <w:abstractNumId w:val="19"/>
  </w:num>
  <w:num w:numId="21" w16cid:durableId="1048384488">
    <w:abstractNumId w:val="11"/>
  </w:num>
  <w:num w:numId="22" w16cid:durableId="1257593541">
    <w:abstractNumId w:val="16"/>
  </w:num>
  <w:num w:numId="23" w16cid:durableId="1712075372">
    <w:abstractNumId w:val="22"/>
  </w:num>
  <w:num w:numId="24" w16cid:durableId="209272053">
    <w:abstractNumId w:val="12"/>
  </w:num>
  <w:num w:numId="25" w16cid:durableId="1447969813">
    <w:abstractNumId w:val="14"/>
  </w:num>
  <w:num w:numId="26" w16cid:durableId="1239944434">
    <w:abstractNumId w:val="21"/>
  </w:num>
  <w:num w:numId="27" w16cid:durableId="281543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7"/>
    <w:rsid w:val="00006F62"/>
    <w:rsid w:val="00015507"/>
    <w:rsid w:val="0001582B"/>
    <w:rsid w:val="0007149E"/>
    <w:rsid w:val="00082E6D"/>
    <w:rsid w:val="0009274F"/>
    <w:rsid w:val="000A4F59"/>
    <w:rsid w:val="000E10A1"/>
    <w:rsid w:val="000F6F53"/>
    <w:rsid w:val="0011107E"/>
    <w:rsid w:val="00135C23"/>
    <w:rsid w:val="00137193"/>
    <w:rsid w:val="00141A4C"/>
    <w:rsid w:val="00193DDD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E401B"/>
    <w:rsid w:val="0053045C"/>
    <w:rsid w:val="00544927"/>
    <w:rsid w:val="00545B7A"/>
    <w:rsid w:val="00557E35"/>
    <w:rsid w:val="00584EB7"/>
    <w:rsid w:val="005A0E87"/>
    <w:rsid w:val="005C4F47"/>
    <w:rsid w:val="00617B26"/>
    <w:rsid w:val="00622E9F"/>
    <w:rsid w:val="006270A9"/>
    <w:rsid w:val="0063123A"/>
    <w:rsid w:val="00675956"/>
    <w:rsid w:val="00676587"/>
    <w:rsid w:val="00681034"/>
    <w:rsid w:val="006A3364"/>
    <w:rsid w:val="006B582C"/>
    <w:rsid w:val="006C3033"/>
    <w:rsid w:val="006F7A9E"/>
    <w:rsid w:val="00705944"/>
    <w:rsid w:val="00706247"/>
    <w:rsid w:val="00741202"/>
    <w:rsid w:val="0075155B"/>
    <w:rsid w:val="0076167E"/>
    <w:rsid w:val="0077481C"/>
    <w:rsid w:val="00787CAF"/>
    <w:rsid w:val="00816216"/>
    <w:rsid w:val="00834D92"/>
    <w:rsid w:val="0087734B"/>
    <w:rsid w:val="00986CA0"/>
    <w:rsid w:val="009B7B39"/>
    <w:rsid w:val="009C4DED"/>
    <w:rsid w:val="009D33F4"/>
    <w:rsid w:val="009D5933"/>
    <w:rsid w:val="009F2555"/>
    <w:rsid w:val="00A00A47"/>
    <w:rsid w:val="00A0463F"/>
    <w:rsid w:val="00A35217"/>
    <w:rsid w:val="00A653DF"/>
    <w:rsid w:val="00A931C4"/>
    <w:rsid w:val="00B9624E"/>
    <w:rsid w:val="00BD768D"/>
    <w:rsid w:val="00C61F8E"/>
    <w:rsid w:val="00D63A26"/>
    <w:rsid w:val="00D66BAB"/>
    <w:rsid w:val="00D7548E"/>
    <w:rsid w:val="00DA614C"/>
    <w:rsid w:val="00DC36F0"/>
    <w:rsid w:val="00E072FD"/>
    <w:rsid w:val="00E255D4"/>
    <w:rsid w:val="00E3046B"/>
    <w:rsid w:val="00E40617"/>
    <w:rsid w:val="00E63BB6"/>
    <w:rsid w:val="00E83E4B"/>
    <w:rsid w:val="00EC3D9F"/>
    <w:rsid w:val="00ED2268"/>
    <w:rsid w:val="00EE42A8"/>
    <w:rsid w:val="00F31B40"/>
    <w:rsid w:val="00F52D1C"/>
    <w:rsid w:val="00F8305E"/>
    <w:rsid w:val="00F86AA5"/>
    <w:rsid w:val="00FB3617"/>
    <w:rsid w:val="00FB37B7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89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959D9AF4C4096856865B017D7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45125-9AED-4E7C-BCEB-0190958705D3}"/>
      </w:docPartPr>
      <w:docPartBody>
        <w:p w:rsidR="00C65C8A" w:rsidRDefault="0085160E">
          <w:pPr>
            <w:pStyle w:val="249959D9AF4C4096856865B017D70988"/>
          </w:pPr>
          <w:r>
            <w:t>Experience</w:t>
          </w:r>
        </w:p>
      </w:docPartBody>
    </w:docPart>
    <w:docPart>
      <w:docPartPr>
        <w:name w:val="78929BC5AC4F408F80567DC01A61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BA69-3C8F-484C-9EA0-E586A2462B34}"/>
      </w:docPartPr>
      <w:docPartBody>
        <w:p w:rsidR="00C65C8A" w:rsidRDefault="0085160E">
          <w:pPr>
            <w:pStyle w:val="78929BC5AC4F408F80567DC01A61A80E"/>
          </w:pPr>
          <w:r>
            <w:t>Education</w:t>
          </w:r>
        </w:p>
      </w:docPartBody>
    </w:docPart>
    <w:docPart>
      <w:docPartPr>
        <w:name w:val="964160CE105D4C258CFD2DE2200F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4FBF8-2DBB-45A1-BF00-94DDC1C21D93}"/>
      </w:docPartPr>
      <w:docPartBody>
        <w:p w:rsidR="00C65C8A" w:rsidRDefault="0085160E">
          <w:pPr>
            <w:pStyle w:val="964160CE105D4C258CFD2DE2200F5EEC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486525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C"/>
    <w:rsid w:val="00007DC2"/>
    <w:rsid w:val="000A18B9"/>
    <w:rsid w:val="0017672C"/>
    <w:rsid w:val="00281D5A"/>
    <w:rsid w:val="004C67A2"/>
    <w:rsid w:val="0061444E"/>
    <w:rsid w:val="0085160E"/>
    <w:rsid w:val="00B81ACC"/>
    <w:rsid w:val="00BA0DCF"/>
    <w:rsid w:val="00C16835"/>
    <w:rsid w:val="00C65C8A"/>
    <w:rsid w:val="00CB321A"/>
    <w:rsid w:val="00D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959D9AF4C4096856865B017D70988">
    <w:name w:val="249959D9AF4C4096856865B017D7098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78929BC5AC4F408F80567DC01A61A80E">
    <w:name w:val="78929BC5AC4F408F80567DC01A61A80E"/>
  </w:style>
  <w:style w:type="paragraph" w:customStyle="1" w:styleId="964160CE105D4C258CFD2DE2200F5EEC">
    <w:name w:val="964160CE105D4C258CFD2DE2200F5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2022-06-06T16:40:00Z</dcterms:created>
  <dcterms:modified xsi:type="dcterms:W3CDTF">2022-06-07T17:21:00Z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